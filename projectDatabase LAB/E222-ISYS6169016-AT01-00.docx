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3CCDCA6F"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FA17E33" w14:textId="77777777"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1733BE7"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60C3EC5" wp14:editId="6ED0C0B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3C1A50" w:rsidRPr="00876A58" w14:paraId="241D08E0"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3E8E484" w14:textId="77777777" w:rsidR="000A036A" w:rsidRDefault="000A036A" w:rsidP="000A036A">
            <w:pPr>
              <w:pStyle w:val="Header"/>
              <w:rPr>
                <w:rFonts w:ascii="Arial Narrow" w:hAnsi="Arial Narrow" w:cs="Tahoma"/>
                <w:sz w:val="32"/>
              </w:rPr>
            </w:pPr>
            <w:r>
              <w:rPr>
                <w:rFonts w:ascii="Arial Narrow" w:hAnsi="Arial Narrow" w:cs="Tahoma"/>
                <w:sz w:val="32"/>
                <w:szCs w:val="22"/>
              </w:rPr>
              <w:t>ISYS6169 | ISYS6169001 | ISYS6169016 | ISYS6169049 | ISYS6123003</w:t>
            </w:r>
          </w:p>
          <w:p w14:paraId="37A1A5FD" w14:textId="089358A6" w:rsidR="003C1A50" w:rsidRPr="00876A58" w:rsidRDefault="000A036A" w:rsidP="000A036A">
            <w:pPr>
              <w:pStyle w:val="Header"/>
              <w:rPr>
                <w:rFonts w:ascii="Arial Narrow" w:hAnsi="Arial Narrow" w:cs="Tahoma"/>
                <w:sz w:val="36"/>
                <w:lang w:val="id-ID"/>
              </w:rPr>
            </w:pPr>
            <w:r>
              <w:rPr>
                <w:rFonts w:ascii="Arial Narrow" w:hAnsi="Arial Narrow" w:cs="Tahoma"/>
                <w:sz w:val="32"/>
                <w:szCs w:val="22"/>
              </w:rPr>
              <w:t>Database Systems | Introduction to Database System</w:t>
            </w:r>
          </w:p>
        </w:tc>
        <w:tc>
          <w:tcPr>
            <w:tcW w:w="3381" w:type="dxa"/>
            <w:vMerge/>
            <w:tcBorders>
              <w:left w:val="single" w:sz="4" w:space="0" w:color="auto"/>
              <w:bottom w:val="single" w:sz="4" w:space="0" w:color="auto"/>
              <w:right w:val="double" w:sz="4" w:space="0" w:color="auto"/>
            </w:tcBorders>
            <w:vAlign w:val="center"/>
          </w:tcPr>
          <w:p w14:paraId="4F69ACF5" w14:textId="77777777" w:rsidR="003C1A50" w:rsidRPr="00876A58" w:rsidRDefault="003C1A50" w:rsidP="003C1A50">
            <w:pPr>
              <w:jc w:val="right"/>
              <w:rPr>
                <w:rFonts w:ascii="Tahoma" w:hAnsi="Tahoma" w:cs="Tahoma"/>
                <w:b/>
                <w:sz w:val="18"/>
                <w:lang w:val="id-ID"/>
              </w:rPr>
            </w:pPr>
          </w:p>
        </w:tc>
      </w:tr>
      <w:tr w:rsidR="00E0375C" w:rsidRPr="00876A58" w14:paraId="4402A11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08EA3300"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1BB32E44" w14:textId="3FA5437B" w:rsidR="000732DF" w:rsidRPr="0036420F" w:rsidRDefault="003C1A50" w:rsidP="000732DF">
            <w:pPr>
              <w:jc w:val="right"/>
              <w:rPr>
                <w:rFonts w:ascii="Arial" w:hAnsi="Arial" w:cs="Arial"/>
                <w:b/>
                <w:sz w:val="20"/>
              </w:rPr>
            </w:pPr>
            <w:r w:rsidRPr="003C1A50">
              <w:rPr>
                <w:rFonts w:ascii="Arial" w:hAnsi="Arial" w:cs="Arial"/>
                <w:b/>
                <w:sz w:val="20"/>
              </w:rPr>
              <w:t>E222-ISYS61690</w:t>
            </w:r>
            <w:r w:rsidR="00076A67">
              <w:rPr>
                <w:rFonts w:ascii="Arial" w:hAnsi="Arial" w:cs="Arial"/>
                <w:b/>
                <w:sz w:val="20"/>
              </w:rPr>
              <w:t>16</w:t>
            </w:r>
            <w:r w:rsidRPr="003C1A50">
              <w:rPr>
                <w:rFonts w:ascii="Arial" w:hAnsi="Arial" w:cs="Arial"/>
                <w:b/>
                <w:sz w:val="20"/>
              </w:rPr>
              <w:t>-AT0</w:t>
            </w:r>
            <w:r w:rsidR="00076A67">
              <w:rPr>
                <w:rFonts w:ascii="Arial" w:hAnsi="Arial" w:cs="Arial"/>
                <w:b/>
                <w:sz w:val="20"/>
              </w:rPr>
              <w:t>1</w:t>
            </w:r>
            <w:r w:rsidRPr="003C1A50">
              <w:rPr>
                <w:rFonts w:ascii="Arial" w:hAnsi="Arial" w:cs="Arial"/>
                <w:b/>
                <w:sz w:val="20"/>
              </w:rPr>
              <w:t>-00</w:t>
            </w:r>
          </w:p>
        </w:tc>
      </w:tr>
      <w:tr w:rsidR="003C1A50" w:rsidRPr="00876A58" w14:paraId="1E050128"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33EA1C7C" w14:textId="7015D4D8" w:rsidR="003C1A50" w:rsidRPr="00261D90" w:rsidRDefault="003C1A50" w:rsidP="003C1A50">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Pr>
                <w:rFonts w:ascii="Arial" w:hAnsi="Arial" w:cs="Arial"/>
                <w:i/>
                <w:sz w:val="18"/>
                <w:szCs w:val="18"/>
              </w:rPr>
              <w:t>Even</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2021</w:t>
            </w:r>
            <w:r w:rsidRPr="00F41AA8">
              <w:rPr>
                <w:rFonts w:ascii="Arial" w:hAnsi="Arial" w:cs="Arial"/>
                <w:i/>
                <w:sz w:val="18"/>
                <w:szCs w:val="18"/>
                <w:lang w:val="id-ID"/>
              </w:rPr>
              <w:t>/</w:t>
            </w:r>
            <w:r>
              <w:rPr>
                <w:rFonts w:ascii="Arial" w:hAnsi="Arial" w:cs="Arial"/>
                <w:i/>
                <w:sz w:val="18"/>
                <w:szCs w:val="18"/>
                <w:lang w:val="en-ID"/>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37539EEF" w14:textId="3ABF0CEE" w:rsidR="003C1A50" w:rsidRPr="001E7ABE" w:rsidRDefault="003C1A50" w:rsidP="003C1A50">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00</w:t>
            </w:r>
          </w:p>
        </w:tc>
      </w:tr>
    </w:tbl>
    <w:p w14:paraId="0431714A" w14:textId="77777777" w:rsidR="003C1A50" w:rsidRDefault="00643F75" w:rsidP="003C1A50">
      <w:pPr>
        <w:spacing w:line="360" w:lineRule="auto"/>
        <w:ind w:left="360"/>
        <w:jc w:val="both"/>
        <w:rPr>
          <w:lang w:val="id-ID"/>
        </w:rPr>
      </w:pPr>
      <w:r w:rsidRPr="00876A58">
        <w:rPr>
          <w:lang w:val="id-ID"/>
        </w:rPr>
        <w:tab/>
      </w:r>
      <w:bookmarkStart w:id="0" w:name="_Hlk93836649"/>
    </w:p>
    <w:p w14:paraId="77D3D8B4" w14:textId="77777777" w:rsidR="003C1A50" w:rsidRPr="00BD0E8D" w:rsidRDefault="003C1A50" w:rsidP="003C1A50">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152D73C5" w14:textId="77777777" w:rsidR="003C1A50" w:rsidRPr="000C3329" w:rsidRDefault="003C1A50" w:rsidP="003C1A50">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0BBF0225" w14:textId="77777777" w:rsidR="003C1A50" w:rsidRPr="00C424D7" w:rsidRDefault="003C1A50" w:rsidP="003C1A50">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39C1F40C" w14:textId="77777777" w:rsidR="003C1A50" w:rsidRPr="000C3329" w:rsidRDefault="003C1A50" w:rsidP="003C1A50">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60BC4973" w14:textId="77777777" w:rsidR="003C1A50" w:rsidRPr="00C424D7" w:rsidRDefault="003C1A50" w:rsidP="003C1A50">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325A997E" w14:textId="77777777" w:rsidR="003C1A50" w:rsidRPr="000C3329" w:rsidRDefault="003C1A50" w:rsidP="003C1A50">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8BF5302" w14:textId="77777777" w:rsidR="003C1A50" w:rsidRPr="00C424D7" w:rsidRDefault="003C1A50" w:rsidP="003C1A50">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3EE06492" w14:textId="77777777" w:rsidR="003C1A50" w:rsidRPr="000C3329" w:rsidRDefault="003C1A50" w:rsidP="003C1A50">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17EFDA5" w14:textId="77777777" w:rsidR="003C1A50" w:rsidRPr="00BD0E8D" w:rsidRDefault="003C1A50" w:rsidP="003C1A50">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3FD57D28" w14:textId="77777777" w:rsidR="003C1A50" w:rsidRPr="000C3329" w:rsidRDefault="003C1A50" w:rsidP="003C1A50">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7C2F35AE" w14:textId="77777777" w:rsidR="003C1A50" w:rsidRPr="00BD0E8D" w:rsidRDefault="003C1A50" w:rsidP="003C1A50">
      <w:pPr>
        <w:numPr>
          <w:ilvl w:val="2"/>
          <w:numId w:val="11"/>
        </w:numPr>
        <w:tabs>
          <w:tab w:val="clear" w:pos="2160"/>
        </w:tabs>
        <w:spacing w:line="360" w:lineRule="auto"/>
        <w:ind w:left="720"/>
        <w:jc w:val="both"/>
        <w:rPr>
          <w:lang w:val="id-ID"/>
        </w:rPr>
      </w:pPr>
      <w:r w:rsidRPr="00BD0E8D">
        <w:rPr>
          <w:lang w:val="id-ID"/>
        </w:rPr>
        <w:t>Melakukan tindakan kecurangan lainnya,</w:t>
      </w:r>
    </w:p>
    <w:p w14:paraId="3A2B3F5C" w14:textId="77777777" w:rsidR="003C1A50" w:rsidRPr="000C3329" w:rsidRDefault="003C1A50" w:rsidP="003C1A50">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282A7CAC" w14:textId="77777777" w:rsidR="003C1A50" w:rsidRPr="00BD0E8D" w:rsidRDefault="003C1A50" w:rsidP="003C1A50">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0FD9A92" w14:textId="77777777" w:rsidR="003C1A50" w:rsidRPr="000C3329" w:rsidRDefault="003C1A50" w:rsidP="003C1A50">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1C1F7C7A" w14:textId="77777777" w:rsidR="003C1A50" w:rsidRPr="00BD0E8D" w:rsidRDefault="003C1A50" w:rsidP="003C1A50">
      <w:pPr>
        <w:spacing w:line="360" w:lineRule="auto"/>
        <w:ind w:left="540"/>
        <w:jc w:val="both"/>
        <w:rPr>
          <w:rStyle w:val="longtext"/>
          <w:sz w:val="18"/>
          <w:szCs w:val="18"/>
        </w:rPr>
      </w:pPr>
    </w:p>
    <w:p w14:paraId="7EF718F4" w14:textId="77777777" w:rsidR="003C1A50" w:rsidRPr="00BD0E8D" w:rsidRDefault="003C1A50" w:rsidP="003C1A50">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68853CAA" w14:textId="77777777" w:rsidR="003C1A50" w:rsidRPr="00E30D48" w:rsidRDefault="003C1A50" w:rsidP="003C1A50">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A753D44" w14:textId="77777777" w:rsidR="003C1A50" w:rsidRPr="00BD0E8D" w:rsidRDefault="003C1A50" w:rsidP="003C1A50">
      <w:pPr>
        <w:spacing w:line="360" w:lineRule="auto"/>
        <w:ind w:left="360" w:hanging="360"/>
      </w:pPr>
    </w:p>
    <w:p w14:paraId="5EBC4F0A" w14:textId="77777777" w:rsidR="003C1A50" w:rsidRPr="00BD0E8D" w:rsidRDefault="003C1A50" w:rsidP="003C1A50">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79311DB4" w14:textId="77777777" w:rsidR="003C1A50" w:rsidRPr="00E30D48" w:rsidRDefault="003C1A50" w:rsidP="003C1A50">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C4D71E2" w14:textId="77777777" w:rsidR="003C1A50" w:rsidRDefault="003C1A50" w:rsidP="003C1A50">
      <w:pPr>
        <w:spacing w:line="360" w:lineRule="auto"/>
        <w:jc w:val="both"/>
        <w:rPr>
          <w:rStyle w:val="longtext"/>
          <w:i/>
          <w:sz w:val="18"/>
          <w:szCs w:val="18"/>
        </w:rPr>
      </w:pPr>
    </w:p>
    <w:p w14:paraId="7216CFBA" w14:textId="77777777" w:rsidR="003C1A50" w:rsidRDefault="003C1A50" w:rsidP="003C1A50">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702C10AC" w14:textId="77777777" w:rsidR="003C1A50" w:rsidRPr="007A56E2" w:rsidRDefault="003C1A50" w:rsidP="003C1A50">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65888B4C" w14:textId="77777777" w:rsidR="003C1A50" w:rsidRPr="00B57FC4" w:rsidRDefault="003C1A50" w:rsidP="003C1A50">
      <w:pPr>
        <w:spacing w:line="360" w:lineRule="auto"/>
        <w:jc w:val="both"/>
        <w:rPr>
          <w:rStyle w:val="longtext"/>
          <w:i/>
          <w:sz w:val="18"/>
          <w:szCs w:val="18"/>
        </w:rPr>
      </w:pPr>
    </w:p>
    <w:p w14:paraId="4254C358" w14:textId="77777777" w:rsidR="003C1A50" w:rsidRPr="00BE3C75" w:rsidRDefault="003C1A50" w:rsidP="003C1A50">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48D6CD8D" w14:textId="77777777" w:rsidR="003C1A50" w:rsidRDefault="003C1A50" w:rsidP="003C1A50">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3C1A50" w:rsidRPr="002B1798" w14:paraId="56B3E626" w14:textId="77777777" w:rsidTr="00D7128B">
        <w:tc>
          <w:tcPr>
            <w:tcW w:w="1800" w:type="dxa"/>
            <w:shd w:val="clear" w:color="auto" w:fill="D9D9D9" w:themeFill="background1" w:themeFillShade="D9"/>
          </w:tcPr>
          <w:p w14:paraId="7398781B" w14:textId="77777777" w:rsidR="003C1A50" w:rsidRPr="002B1798" w:rsidRDefault="003C1A50" w:rsidP="00D7128B">
            <w:pPr>
              <w:jc w:val="center"/>
              <w:rPr>
                <w:b/>
                <w:bCs/>
              </w:rPr>
            </w:pPr>
            <w:r w:rsidRPr="002B1798">
              <w:rPr>
                <w:b/>
                <w:bCs/>
              </w:rPr>
              <w:t>Tugas Mandiri</w:t>
            </w:r>
          </w:p>
          <w:p w14:paraId="3B449480" w14:textId="77777777" w:rsidR="003C1A50" w:rsidRPr="002B1798" w:rsidRDefault="003C1A50" w:rsidP="00D7128B">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101D388" w14:textId="77777777" w:rsidR="003C1A50" w:rsidRPr="002B1798" w:rsidRDefault="003C1A50" w:rsidP="00D7128B">
            <w:pPr>
              <w:jc w:val="center"/>
              <w:rPr>
                <w:b/>
                <w:bCs/>
              </w:rPr>
            </w:pPr>
            <w:r w:rsidRPr="002B1798">
              <w:rPr>
                <w:b/>
                <w:bCs/>
              </w:rPr>
              <w:t>Proyek</w:t>
            </w:r>
          </w:p>
          <w:p w14:paraId="4E1CEADD" w14:textId="77777777" w:rsidR="003C1A50" w:rsidRPr="002B1798" w:rsidRDefault="003C1A50" w:rsidP="00D7128B">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66AEDB0" w14:textId="77777777" w:rsidR="003C1A50" w:rsidRPr="002B1798" w:rsidRDefault="003C1A50" w:rsidP="00D7128B">
            <w:pPr>
              <w:jc w:val="center"/>
              <w:rPr>
                <w:b/>
                <w:bCs/>
              </w:rPr>
            </w:pPr>
            <w:r w:rsidRPr="002B1798">
              <w:rPr>
                <w:b/>
                <w:bCs/>
              </w:rPr>
              <w:t>UAP</w:t>
            </w:r>
          </w:p>
          <w:p w14:paraId="0F2D44C5" w14:textId="77777777" w:rsidR="003C1A50" w:rsidRPr="002B1798" w:rsidRDefault="003C1A50" w:rsidP="00D7128B">
            <w:pPr>
              <w:jc w:val="center"/>
              <w:rPr>
                <w:bCs/>
                <w:i/>
                <w:sz w:val="18"/>
                <w:szCs w:val="18"/>
              </w:rPr>
            </w:pPr>
            <w:r w:rsidRPr="002B1798">
              <w:rPr>
                <w:bCs/>
                <w:i/>
                <w:sz w:val="18"/>
                <w:szCs w:val="18"/>
              </w:rPr>
              <w:t>Final Exam</w:t>
            </w:r>
          </w:p>
        </w:tc>
      </w:tr>
      <w:tr w:rsidR="003C1A50" w14:paraId="1AAADBBC" w14:textId="77777777" w:rsidTr="00D7128B">
        <w:trPr>
          <w:trHeight w:val="422"/>
        </w:trPr>
        <w:tc>
          <w:tcPr>
            <w:tcW w:w="1800" w:type="dxa"/>
            <w:vAlign w:val="center"/>
          </w:tcPr>
          <w:p w14:paraId="4E911C91" w14:textId="77777777" w:rsidR="003C1A50" w:rsidRPr="00DB1A57" w:rsidRDefault="003C1A50" w:rsidP="00D7128B">
            <w:pPr>
              <w:jc w:val="center"/>
              <w:rPr>
                <w:bCs/>
              </w:rPr>
            </w:pPr>
            <w:r>
              <w:rPr>
                <w:bCs/>
              </w:rPr>
              <w:t>3</w:t>
            </w:r>
            <w:r w:rsidRPr="00DB1A57">
              <w:rPr>
                <w:bCs/>
              </w:rPr>
              <w:t>0%</w:t>
            </w:r>
          </w:p>
        </w:tc>
        <w:tc>
          <w:tcPr>
            <w:tcW w:w="1800" w:type="dxa"/>
            <w:vAlign w:val="center"/>
          </w:tcPr>
          <w:p w14:paraId="3001BB92" w14:textId="77777777" w:rsidR="003C1A50" w:rsidRPr="00DB1A57" w:rsidRDefault="003C1A50" w:rsidP="00D7128B">
            <w:pPr>
              <w:jc w:val="center"/>
              <w:rPr>
                <w:bCs/>
              </w:rPr>
            </w:pPr>
            <w:r>
              <w:rPr>
                <w:bCs/>
              </w:rPr>
              <w:t>4</w:t>
            </w:r>
            <w:r w:rsidRPr="00DB1A57">
              <w:rPr>
                <w:bCs/>
              </w:rPr>
              <w:t>0%</w:t>
            </w:r>
          </w:p>
        </w:tc>
        <w:tc>
          <w:tcPr>
            <w:tcW w:w="1800" w:type="dxa"/>
            <w:vAlign w:val="center"/>
          </w:tcPr>
          <w:p w14:paraId="4D85A229" w14:textId="77777777" w:rsidR="003C1A50" w:rsidRPr="00DB1A57" w:rsidRDefault="003C1A50" w:rsidP="00D7128B">
            <w:pPr>
              <w:jc w:val="center"/>
              <w:rPr>
                <w:bCs/>
              </w:rPr>
            </w:pPr>
            <w:r>
              <w:rPr>
                <w:bCs/>
              </w:rPr>
              <w:t>30%</w:t>
            </w:r>
          </w:p>
        </w:tc>
      </w:tr>
    </w:tbl>
    <w:p w14:paraId="27BC70CC" w14:textId="77777777" w:rsidR="003C1A50" w:rsidRDefault="003C1A50" w:rsidP="003C1A50">
      <w:pPr>
        <w:spacing w:line="360" w:lineRule="auto"/>
        <w:ind w:left="360"/>
        <w:jc w:val="both"/>
        <w:rPr>
          <w:lang w:val="id-ID"/>
        </w:rPr>
      </w:pPr>
    </w:p>
    <w:p w14:paraId="0340101D" w14:textId="77777777" w:rsidR="003C1A50" w:rsidRPr="00571235" w:rsidRDefault="003C1A50" w:rsidP="003C1A50">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matakuliah ini adalah sebagai berikut: </w:t>
      </w:r>
    </w:p>
    <w:p w14:paraId="4BB6DF62" w14:textId="77777777" w:rsidR="003C1A50" w:rsidRDefault="003C1A50" w:rsidP="003C1A50">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3C1A50" w14:paraId="3EF77115" w14:textId="77777777" w:rsidTr="00D7128B">
        <w:trPr>
          <w:trHeight w:val="504"/>
        </w:trPr>
        <w:tc>
          <w:tcPr>
            <w:tcW w:w="4410" w:type="dxa"/>
            <w:shd w:val="clear" w:color="auto" w:fill="D9D9D9" w:themeFill="background1" w:themeFillShade="D9"/>
          </w:tcPr>
          <w:p w14:paraId="41A48AF2" w14:textId="77777777" w:rsidR="003C1A50" w:rsidRPr="007E1E52" w:rsidRDefault="003C1A50" w:rsidP="00D7128B">
            <w:pPr>
              <w:jc w:val="center"/>
              <w:rPr>
                <w:b/>
                <w:bCs/>
                <w:szCs w:val="18"/>
              </w:rPr>
            </w:pPr>
            <w:r w:rsidRPr="007E1E52">
              <w:rPr>
                <w:b/>
                <w:bCs/>
                <w:szCs w:val="18"/>
              </w:rPr>
              <w:t>Software</w:t>
            </w:r>
          </w:p>
          <w:p w14:paraId="6073364F" w14:textId="77777777" w:rsidR="003C1A50" w:rsidRPr="00290165" w:rsidRDefault="003C1A50" w:rsidP="00D7128B">
            <w:pPr>
              <w:jc w:val="center"/>
              <w:rPr>
                <w:bCs/>
                <w:i/>
                <w:sz w:val="18"/>
                <w:szCs w:val="18"/>
                <w:highlight w:val="yellow"/>
              </w:rPr>
            </w:pPr>
            <w:r w:rsidRPr="007E1E52">
              <w:rPr>
                <w:bCs/>
                <w:i/>
                <w:sz w:val="18"/>
                <w:szCs w:val="18"/>
              </w:rPr>
              <w:t>Software</w:t>
            </w:r>
          </w:p>
        </w:tc>
      </w:tr>
      <w:tr w:rsidR="003C1A50" w14:paraId="11EF7EA3" w14:textId="77777777" w:rsidTr="00D7128B">
        <w:trPr>
          <w:trHeight w:val="773"/>
        </w:trPr>
        <w:tc>
          <w:tcPr>
            <w:tcW w:w="4410" w:type="dxa"/>
            <w:vAlign w:val="center"/>
          </w:tcPr>
          <w:p w14:paraId="35B9FA30" w14:textId="77777777" w:rsidR="003C1A50" w:rsidRPr="00DB1A57" w:rsidRDefault="003C1A50" w:rsidP="00D7128B">
            <w:pPr>
              <w:rPr>
                <w:color w:val="000000"/>
              </w:rPr>
            </w:pPr>
            <w:r w:rsidRPr="00DB1A57">
              <w:rPr>
                <w:color w:val="000000"/>
              </w:rPr>
              <w:t>Microsoft Office 365</w:t>
            </w:r>
          </w:p>
          <w:p w14:paraId="3ABFC8D2" w14:textId="77777777" w:rsidR="003C1A50" w:rsidRPr="00DB1A57" w:rsidRDefault="003C1A50" w:rsidP="00D7128B">
            <w:pPr>
              <w:rPr>
                <w:color w:val="000000"/>
              </w:rPr>
            </w:pPr>
            <w:r w:rsidRPr="00DB1A57">
              <w:rPr>
                <w:color w:val="000000"/>
              </w:rPr>
              <w:t>SQL Server Developer 2019</w:t>
            </w:r>
          </w:p>
          <w:p w14:paraId="6A8801C5" w14:textId="77777777" w:rsidR="003C1A50" w:rsidRPr="00DB1A57" w:rsidRDefault="003C1A50" w:rsidP="00D7128B">
            <w:pPr>
              <w:rPr>
                <w:bCs/>
              </w:rPr>
            </w:pPr>
            <w:r w:rsidRPr="00DB1A57">
              <w:rPr>
                <w:bCs/>
              </w:rPr>
              <w:t>SQL Server Management Studio 18.9.1</w:t>
            </w:r>
          </w:p>
          <w:p w14:paraId="7EB8C877" w14:textId="77777777" w:rsidR="003C1A50" w:rsidRPr="00DB1A57" w:rsidRDefault="003C1A50" w:rsidP="00D7128B">
            <w:pPr>
              <w:rPr>
                <w:bCs/>
                <w:highlight w:val="yellow"/>
              </w:rPr>
            </w:pPr>
            <w:r w:rsidRPr="00DB1A57">
              <w:rPr>
                <w:bCs/>
              </w:rPr>
              <w:t>Visual Paradigm Community Edition 16.3</w:t>
            </w:r>
          </w:p>
        </w:tc>
      </w:tr>
    </w:tbl>
    <w:p w14:paraId="2BD9DB01" w14:textId="77777777" w:rsidR="003C1A50" w:rsidRDefault="003C1A50" w:rsidP="003C1A50">
      <w:pPr>
        <w:pStyle w:val="Heading2"/>
        <w:numPr>
          <w:ilvl w:val="0"/>
          <w:numId w:val="10"/>
        </w:numPr>
        <w:tabs>
          <w:tab w:val="clear" w:pos="720"/>
          <w:tab w:val="num" w:pos="360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w:t>
      </w:r>
      <w:r w:rsidRPr="00356DBA">
        <w:rPr>
          <w:rFonts w:ascii="Times New Roman" w:eastAsia="MS Mincho" w:hAnsi="Times New Roman" w:cs="Times New Roman"/>
          <w:b w:val="0"/>
          <w:bCs w:val="0"/>
          <w:color w:val="auto"/>
          <w:sz w:val="24"/>
          <w:szCs w:val="24"/>
        </w:rPr>
        <w:t>pengumpulan tugas mandiri</w:t>
      </w:r>
      <w:r>
        <w:rPr>
          <w:rFonts w:ascii="Times New Roman" w:eastAsia="MS Mincho" w:hAnsi="Times New Roman" w:cs="Times New Roman"/>
          <w:b w:val="0"/>
          <w:bCs w:val="0"/>
          <w:color w:val="auto"/>
          <w:sz w:val="24"/>
          <w:szCs w:val="24"/>
        </w:rPr>
        <w:t xml:space="preserve"> untuk matakuliah ini adalah sebagai berikut:</w:t>
      </w:r>
    </w:p>
    <w:p w14:paraId="5FB37A25" w14:textId="77777777" w:rsidR="003C1A50" w:rsidRDefault="003C1A50" w:rsidP="003C1A50">
      <w:pPr>
        <w:spacing w:line="360" w:lineRule="auto"/>
        <w:ind w:left="360"/>
        <w:jc w:val="both"/>
        <w:rPr>
          <w:rStyle w:val="longtext"/>
          <w:i/>
          <w:iCs/>
          <w:sz w:val="18"/>
          <w:szCs w:val="18"/>
        </w:rPr>
      </w:pPr>
      <w:r w:rsidRPr="00166B89">
        <w:rPr>
          <w:rStyle w:val="longtext"/>
          <w:i/>
          <w:iCs/>
          <w:sz w:val="18"/>
          <w:szCs w:val="18"/>
        </w:rPr>
        <w:t xml:space="preserve">File extensions should be included in </w:t>
      </w:r>
      <w:r w:rsidRPr="00356DBA">
        <w:rPr>
          <w:rStyle w:val="longtext"/>
          <w:i/>
          <w:iCs/>
          <w:sz w:val="18"/>
          <w:szCs w:val="18"/>
        </w:rPr>
        <w:t>assignment</w:t>
      </w:r>
      <w:r>
        <w:rPr>
          <w:rStyle w:val="longtext"/>
          <w:i/>
          <w:iCs/>
          <w:sz w:val="18"/>
          <w:szCs w:val="18"/>
        </w:rPr>
        <w:t xml:space="preserve">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015" w:type="dxa"/>
        <w:tblInd w:w="468" w:type="dxa"/>
        <w:tblLook w:val="04A0" w:firstRow="1" w:lastRow="0" w:firstColumn="1" w:lastColumn="0" w:noHBand="0" w:noVBand="1"/>
      </w:tblPr>
      <w:tblGrid>
        <w:gridCol w:w="3005"/>
        <w:gridCol w:w="3005"/>
        <w:gridCol w:w="3005"/>
      </w:tblGrid>
      <w:tr w:rsidR="003C1A50" w14:paraId="26A72948" w14:textId="77777777" w:rsidTr="00D7128B">
        <w:trPr>
          <w:trHeight w:val="504"/>
        </w:trPr>
        <w:tc>
          <w:tcPr>
            <w:tcW w:w="3005" w:type="dxa"/>
            <w:shd w:val="clear" w:color="auto" w:fill="D9D9D9" w:themeFill="background1" w:themeFillShade="D9"/>
          </w:tcPr>
          <w:p w14:paraId="0361D3E8" w14:textId="77777777" w:rsidR="003C1A50" w:rsidRPr="007E1E52" w:rsidRDefault="003C1A50" w:rsidP="00D7128B">
            <w:pPr>
              <w:jc w:val="center"/>
              <w:rPr>
                <w:b/>
                <w:bCs/>
                <w:szCs w:val="18"/>
              </w:rPr>
            </w:pPr>
            <w:r w:rsidRPr="007E1E52">
              <w:rPr>
                <w:b/>
                <w:bCs/>
                <w:szCs w:val="18"/>
              </w:rPr>
              <w:t>Tugas Mandiri</w:t>
            </w:r>
          </w:p>
          <w:p w14:paraId="5B0B256D" w14:textId="77777777" w:rsidR="003C1A50" w:rsidRPr="007E1E52" w:rsidRDefault="003C1A50" w:rsidP="00D7128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5A79EA3" w14:textId="77777777" w:rsidR="003C1A50" w:rsidRPr="007E1E52" w:rsidRDefault="003C1A50" w:rsidP="00D7128B">
            <w:pPr>
              <w:jc w:val="center"/>
              <w:rPr>
                <w:b/>
                <w:bCs/>
                <w:szCs w:val="18"/>
              </w:rPr>
            </w:pPr>
            <w:r w:rsidRPr="007E1E52">
              <w:rPr>
                <w:b/>
                <w:bCs/>
                <w:szCs w:val="18"/>
              </w:rPr>
              <w:t>Proyek</w:t>
            </w:r>
          </w:p>
          <w:p w14:paraId="1A7DBD77" w14:textId="77777777" w:rsidR="003C1A50" w:rsidRPr="007E1E52" w:rsidRDefault="003C1A50" w:rsidP="00D7128B">
            <w:pPr>
              <w:jc w:val="center"/>
              <w:rPr>
                <w:b/>
                <w:bCs/>
                <w:szCs w:val="18"/>
              </w:rPr>
            </w:pPr>
            <w:r w:rsidRPr="007E1E52">
              <w:rPr>
                <w:bCs/>
                <w:i/>
                <w:sz w:val="18"/>
                <w:szCs w:val="18"/>
              </w:rPr>
              <w:t>Project</w:t>
            </w:r>
          </w:p>
        </w:tc>
        <w:tc>
          <w:tcPr>
            <w:tcW w:w="3005" w:type="dxa"/>
            <w:shd w:val="clear" w:color="auto" w:fill="D9D9D9" w:themeFill="background1" w:themeFillShade="D9"/>
          </w:tcPr>
          <w:p w14:paraId="64DA476F" w14:textId="77777777" w:rsidR="003C1A50" w:rsidRPr="002B1798" w:rsidRDefault="003C1A50" w:rsidP="00D7128B">
            <w:pPr>
              <w:jc w:val="center"/>
              <w:rPr>
                <w:b/>
                <w:bCs/>
              </w:rPr>
            </w:pPr>
            <w:r w:rsidRPr="002B1798">
              <w:rPr>
                <w:b/>
                <w:bCs/>
              </w:rPr>
              <w:t>UAP</w:t>
            </w:r>
          </w:p>
          <w:p w14:paraId="24F358EC" w14:textId="77777777" w:rsidR="003C1A50" w:rsidRPr="007E1E52" w:rsidRDefault="003C1A50" w:rsidP="00D7128B">
            <w:pPr>
              <w:jc w:val="center"/>
              <w:rPr>
                <w:b/>
                <w:bCs/>
                <w:szCs w:val="18"/>
              </w:rPr>
            </w:pPr>
            <w:r w:rsidRPr="002B1798">
              <w:rPr>
                <w:bCs/>
                <w:i/>
                <w:sz w:val="18"/>
                <w:szCs w:val="18"/>
              </w:rPr>
              <w:t>Final Exam</w:t>
            </w:r>
          </w:p>
        </w:tc>
      </w:tr>
      <w:tr w:rsidR="003C1A50" w14:paraId="4A127F96" w14:textId="77777777" w:rsidTr="00D7128B">
        <w:trPr>
          <w:trHeight w:val="620"/>
        </w:trPr>
        <w:tc>
          <w:tcPr>
            <w:tcW w:w="3005" w:type="dxa"/>
            <w:vAlign w:val="center"/>
          </w:tcPr>
          <w:p w14:paraId="75E776EF" w14:textId="77777777" w:rsidR="003C1A50" w:rsidRPr="007E1E52" w:rsidRDefault="003C1A50" w:rsidP="00D7128B">
            <w:pPr>
              <w:rPr>
                <w:bCs/>
              </w:rPr>
            </w:pPr>
            <w:r>
              <w:rPr>
                <w:bCs/>
              </w:rPr>
              <w:t>SQL</w:t>
            </w:r>
          </w:p>
        </w:tc>
        <w:tc>
          <w:tcPr>
            <w:tcW w:w="3005" w:type="dxa"/>
            <w:vAlign w:val="center"/>
          </w:tcPr>
          <w:p w14:paraId="4BCAAF7A" w14:textId="77777777" w:rsidR="003C1A50" w:rsidRPr="007E1E52" w:rsidRDefault="003C1A50" w:rsidP="00D7128B">
            <w:pPr>
              <w:rPr>
                <w:bCs/>
              </w:rPr>
            </w:pPr>
            <w:r>
              <w:rPr>
                <w:bCs/>
              </w:rPr>
              <w:t>SQL, VPP, Image Files (JPG / PNG)</w:t>
            </w:r>
          </w:p>
        </w:tc>
        <w:tc>
          <w:tcPr>
            <w:tcW w:w="3005" w:type="dxa"/>
            <w:vAlign w:val="center"/>
          </w:tcPr>
          <w:p w14:paraId="39BAB084" w14:textId="77777777" w:rsidR="003C1A50" w:rsidRPr="007E1E52" w:rsidRDefault="003C1A50" w:rsidP="00D7128B">
            <w:pPr>
              <w:rPr>
                <w:bCs/>
              </w:rPr>
            </w:pPr>
            <w:r>
              <w:rPr>
                <w:bCs/>
              </w:rPr>
              <w:t>SQL</w:t>
            </w:r>
          </w:p>
        </w:tc>
      </w:tr>
    </w:tbl>
    <w:p w14:paraId="42B569D8" w14:textId="77777777" w:rsidR="003C1A50" w:rsidRDefault="003C1A50" w:rsidP="003C1A50">
      <w:pPr>
        <w:spacing w:line="360" w:lineRule="auto"/>
        <w:ind w:firstLine="360"/>
        <w:rPr>
          <w:lang w:val="id-ID"/>
        </w:rPr>
      </w:pPr>
    </w:p>
    <w:bookmarkEnd w:id="0"/>
    <w:p w14:paraId="44AA60D4" w14:textId="77777777" w:rsidR="003C1A50" w:rsidRDefault="003C1A50" w:rsidP="003C1A50">
      <w:pPr>
        <w:spacing w:line="360" w:lineRule="auto"/>
        <w:ind w:firstLine="360"/>
        <w:rPr>
          <w:lang w:val="id-ID"/>
        </w:rPr>
      </w:pPr>
    </w:p>
    <w:p w14:paraId="57518B4B" w14:textId="77777777" w:rsidR="003C1A50" w:rsidRDefault="003C1A50" w:rsidP="003C1A50">
      <w:pPr>
        <w:spacing w:line="360" w:lineRule="auto"/>
        <w:ind w:firstLine="360"/>
        <w:rPr>
          <w:lang w:val="id-ID"/>
        </w:rPr>
      </w:pPr>
    </w:p>
    <w:p w14:paraId="6E5993C3" w14:textId="77777777" w:rsidR="003C1A50" w:rsidRDefault="003C1A50" w:rsidP="003C1A50">
      <w:pPr>
        <w:spacing w:line="360" w:lineRule="auto"/>
        <w:ind w:firstLine="360"/>
        <w:rPr>
          <w:lang w:val="id-ID"/>
        </w:rPr>
      </w:pPr>
    </w:p>
    <w:p w14:paraId="7D867FAB" w14:textId="77777777" w:rsidR="003C1A50" w:rsidRDefault="003C1A50" w:rsidP="003C1A50">
      <w:pPr>
        <w:spacing w:line="360" w:lineRule="auto"/>
        <w:ind w:firstLine="360"/>
        <w:rPr>
          <w:lang w:val="id-ID"/>
        </w:rPr>
      </w:pPr>
    </w:p>
    <w:p w14:paraId="2BDCCF9D" w14:textId="77777777" w:rsidR="003C1A50" w:rsidRDefault="003C1A50" w:rsidP="003C1A50">
      <w:pPr>
        <w:spacing w:line="360" w:lineRule="auto"/>
        <w:ind w:firstLine="360"/>
        <w:rPr>
          <w:lang w:val="id-ID"/>
        </w:rPr>
      </w:pPr>
    </w:p>
    <w:p w14:paraId="511583B0" w14:textId="77777777" w:rsidR="003C1A50" w:rsidRDefault="003C1A50" w:rsidP="003C1A50">
      <w:pPr>
        <w:spacing w:line="360" w:lineRule="auto"/>
        <w:ind w:firstLine="360"/>
        <w:rPr>
          <w:lang w:val="id-ID"/>
        </w:rPr>
      </w:pPr>
    </w:p>
    <w:p w14:paraId="4169E5FB" w14:textId="77777777" w:rsidR="003C1A50" w:rsidRDefault="003C1A50" w:rsidP="003C1A50">
      <w:pPr>
        <w:spacing w:line="360" w:lineRule="auto"/>
        <w:ind w:firstLine="360"/>
        <w:rPr>
          <w:lang w:val="id-ID"/>
        </w:rPr>
      </w:pPr>
    </w:p>
    <w:p w14:paraId="16A8AF5E" w14:textId="77777777" w:rsidR="003C1A50" w:rsidRDefault="003C1A50" w:rsidP="003C1A50">
      <w:pPr>
        <w:spacing w:line="360" w:lineRule="auto"/>
        <w:ind w:firstLine="360"/>
        <w:rPr>
          <w:lang w:val="id-ID"/>
        </w:rPr>
      </w:pPr>
    </w:p>
    <w:p w14:paraId="605C732D" w14:textId="77777777" w:rsidR="003C1A50" w:rsidRDefault="003C1A50" w:rsidP="003C1A50">
      <w:pPr>
        <w:spacing w:line="360" w:lineRule="auto"/>
        <w:ind w:firstLine="360"/>
        <w:rPr>
          <w:lang w:val="id-ID"/>
        </w:rPr>
      </w:pPr>
    </w:p>
    <w:p w14:paraId="55BB70DE" w14:textId="77777777" w:rsidR="003C1A50" w:rsidRDefault="003C1A50" w:rsidP="003C1A50">
      <w:pPr>
        <w:spacing w:line="360" w:lineRule="auto"/>
        <w:ind w:firstLine="360"/>
        <w:rPr>
          <w:lang w:val="id-ID"/>
        </w:rPr>
      </w:pPr>
    </w:p>
    <w:p w14:paraId="12E5E797" w14:textId="77777777" w:rsidR="003C1A50" w:rsidRDefault="003C1A50" w:rsidP="003C1A50">
      <w:pPr>
        <w:spacing w:line="360" w:lineRule="auto"/>
        <w:ind w:firstLine="360"/>
        <w:rPr>
          <w:lang w:val="id-ID"/>
        </w:rPr>
      </w:pPr>
    </w:p>
    <w:p w14:paraId="18F257C3" w14:textId="77777777" w:rsidR="003C1A50" w:rsidRDefault="003C1A50" w:rsidP="003C1A50">
      <w:pPr>
        <w:spacing w:line="360" w:lineRule="auto"/>
        <w:ind w:firstLine="360"/>
        <w:rPr>
          <w:lang w:val="id-ID"/>
        </w:rPr>
      </w:pPr>
    </w:p>
    <w:p w14:paraId="241D8764" w14:textId="77777777" w:rsidR="003C1A50" w:rsidRDefault="003C1A50" w:rsidP="003C1A50">
      <w:pPr>
        <w:spacing w:line="360" w:lineRule="auto"/>
        <w:ind w:firstLine="360"/>
        <w:rPr>
          <w:lang w:val="id-ID"/>
        </w:rPr>
      </w:pPr>
    </w:p>
    <w:p w14:paraId="220245DA" w14:textId="77777777" w:rsidR="003C1A50" w:rsidRDefault="003C1A50" w:rsidP="003C1A50">
      <w:pPr>
        <w:rPr>
          <w:lang w:val="id-ID"/>
        </w:rPr>
      </w:pPr>
    </w:p>
    <w:p w14:paraId="12F5A3A9" w14:textId="77777777" w:rsidR="003C1A50" w:rsidRDefault="003C1A50" w:rsidP="003C1A50">
      <w:pPr>
        <w:rPr>
          <w:lang w:val="id-ID"/>
        </w:rPr>
      </w:pPr>
    </w:p>
    <w:p w14:paraId="74B1F5B8" w14:textId="77777777" w:rsidR="003C1A50" w:rsidRDefault="003C1A50" w:rsidP="003C1A50">
      <w:pPr>
        <w:rPr>
          <w:lang w:val="id-ID"/>
        </w:rPr>
      </w:pPr>
    </w:p>
    <w:p w14:paraId="47448FA1" w14:textId="77777777" w:rsidR="003C1A50" w:rsidRDefault="003C1A50" w:rsidP="003C1A50">
      <w:pPr>
        <w:rPr>
          <w:lang w:val="id-ID"/>
        </w:rPr>
      </w:pPr>
    </w:p>
    <w:p w14:paraId="16A99954" w14:textId="6A2C79AB" w:rsidR="00643F75" w:rsidRPr="00876A58" w:rsidRDefault="00643F75" w:rsidP="003C1A50">
      <w:r w:rsidRPr="00876A58">
        <w:rPr>
          <w:lang w:val="id-ID"/>
        </w:rPr>
        <w:lastRenderedPageBreak/>
        <w:t>Soal</w:t>
      </w:r>
    </w:p>
    <w:p w14:paraId="036BDCF9" w14:textId="77777777" w:rsidR="004B47B5" w:rsidRPr="001E4042" w:rsidRDefault="004B47B5" w:rsidP="004B47B5">
      <w:pPr>
        <w:rPr>
          <w:i/>
          <w:sz w:val="16"/>
          <w:lang w:val="id-ID"/>
        </w:rPr>
      </w:pPr>
      <w:r w:rsidRPr="001E4042">
        <w:rPr>
          <w:i/>
          <w:sz w:val="16"/>
          <w:lang w:val="id-ID"/>
        </w:rPr>
        <w:t>Case</w:t>
      </w:r>
    </w:p>
    <w:p w14:paraId="5C08EB70" w14:textId="77777777" w:rsidR="00643F75" w:rsidRDefault="00643F75" w:rsidP="00643F75">
      <w:pPr>
        <w:rPr>
          <w:lang w:val="id-ID"/>
        </w:rPr>
      </w:pPr>
    </w:p>
    <w:p w14:paraId="5D3CFD41" w14:textId="72C93C38" w:rsidR="000C545D" w:rsidRDefault="004A4B26" w:rsidP="000C545D">
      <w:pPr>
        <w:spacing w:line="360" w:lineRule="auto"/>
        <w:jc w:val="center"/>
        <w:rPr>
          <w:b/>
        </w:rPr>
      </w:pPr>
      <w:r>
        <w:rPr>
          <w:b/>
        </w:rPr>
        <w:t>PAinT Shop</w:t>
      </w:r>
    </w:p>
    <w:p w14:paraId="07CC9117" w14:textId="77777777" w:rsidR="000C545D" w:rsidRDefault="000C545D" w:rsidP="000C545D">
      <w:pPr>
        <w:spacing w:line="360" w:lineRule="auto"/>
        <w:jc w:val="center"/>
        <w:rPr>
          <w:b/>
        </w:rPr>
      </w:pPr>
    </w:p>
    <w:p w14:paraId="4DE6D71A" w14:textId="53DEE68B" w:rsidR="000C545D" w:rsidRDefault="000C545D" w:rsidP="000C545D">
      <w:pPr>
        <w:spacing w:line="360" w:lineRule="auto"/>
        <w:jc w:val="both"/>
      </w:pPr>
      <w:r>
        <w:rPr>
          <w:b/>
        </w:rPr>
        <w:tab/>
      </w:r>
      <w:r w:rsidR="004A4B26">
        <w:rPr>
          <w:b/>
        </w:rPr>
        <w:t>PAinT Shop</w:t>
      </w:r>
      <w:r>
        <w:rPr>
          <w:b/>
        </w:rPr>
        <w:t xml:space="preserve"> </w:t>
      </w:r>
      <w:r>
        <w:t xml:space="preserve">is a </w:t>
      </w:r>
      <w:r w:rsidR="004A4B26">
        <w:t xml:space="preserve">paint shop </w:t>
      </w:r>
      <w:r>
        <w:t xml:space="preserve">managed by your friend. </w:t>
      </w:r>
      <w:r w:rsidR="005819B5">
        <w:t>They</w:t>
      </w:r>
      <w:r>
        <w:t xml:space="preserve"> manage all of activities that belongs to </w:t>
      </w:r>
      <w:r w:rsidR="004A4B26">
        <w:rPr>
          <w:b/>
        </w:rPr>
        <w:t>PAinT Shop</w:t>
      </w:r>
      <w:r>
        <w:t xml:space="preserve"> like </w:t>
      </w:r>
      <w:r w:rsidRPr="00D01563">
        <w:rPr>
          <w:b/>
        </w:rPr>
        <w:t>sell</w:t>
      </w:r>
      <w:r>
        <w:rPr>
          <w:b/>
        </w:rPr>
        <w:t xml:space="preserve">ing </w:t>
      </w:r>
      <w:r w:rsidR="004A4B26">
        <w:rPr>
          <w:b/>
        </w:rPr>
        <w:t>paint</w:t>
      </w:r>
      <w:r>
        <w:rPr>
          <w:b/>
        </w:rPr>
        <w:t xml:space="preserve"> to customer</w:t>
      </w:r>
      <w:r w:rsidR="004A4B26">
        <w:rPr>
          <w:b/>
        </w:rPr>
        <w:t>s</w:t>
      </w:r>
      <w:r>
        <w:rPr>
          <w:b/>
        </w:rPr>
        <w:t xml:space="preserve"> </w:t>
      </w:r>
      <w:r w:rsidRPr="003D0FEF">
        <w:rPr>
          <w:rFonts w:hint="eastAsia"/>
        </w:rPr>
        <w:t>and</w:t>
      </w:r>
      <w:r>
        <w:rPr>
          <w:rFonts w:hint="eastAsia"/>
          <w:b/>
        </w:rPr>
        <w:t xml:space="preserve"> </w:t>
      </w:r>
      <w:r>
        <w:rPr>
          <w:b/>
        </w:rPr>
        <w:t xml:space="preserve">purchasing </w:t>
      </w:r>
      <w:r w:rsidR="004A4B26">
        <w:rPr>
          <w:b/>
        </w:rPr>
        <w:t>paint</w:t>
      </w:r>
      <w:r>
        <w:rPr>
          <w:b/>
        </w:rPr>
        <w:t xml:space="preserve"> with</w:t>
      </w:r>
      <w:r w:rsidR="004A4B26">
        <w:rPr>
          <w:b/>
        </w:rPr>
        <w:t xml:space="preserve"> vendors</w:t>
      </w:r>
      <w:r>
        <w:t>.</w:t>
      </w:r>
    </w:p>
    <w:p w14:paraId="2BD6DFAE" w14:textId="77777777" w:rsidR="000C545D" w:rsidRDefault="000C545D" w:rsidP="000C545D">
      <w:pPr>
        <w:spacing w:line="360" w:lineRule="auto"/>
        <w:jc w:val="both"/>
      </w:pPr>
    </w:p>
    <w:p w14:paraId="6D4FEAE1" w14:textId="21BAC8C5" w:rsidR="000C545D" w:rsidRDefault="000C545D" w:rsidP="000C545D">
      <w:pPr>
        <w:spacing w:line="360" w:lineRule="auto"/>
        <w:jc w:val="both"/>
      </w:pPr>
      <w:r>
        <w:tab/>
        <w:t xml:space="preserve">Every staff that </w:t>
      </w:r>
      <w:r w:rsidR="004A4B26">
        <w:t xml:space="preserve">is </w:t>
      </w:r>
      <w:r>
        <w:t xml:space="preserve">hired by </w:t>
      </w:r>
      <w:r w:rsidR="004A4B26">
        <w:rPr>
          <w:b/>
        </w:rPr>
        <w:t>PAinT Shop</w:t>
      </w:r>
      <w:r>
        <w:rPr>
          <w:rFonts w:hint="eastAsia"/>
          <w:b/>
        </w:rPr>
        <w:t xml:space="preserve"> </w:t>
      </w:r>
      <w:r>
        <w:t>have a task to</w:t>
      </w:r>
      <w:r>
        <w:rPr>
          <w:rFonts w:hint="eastAsia"/>
        </w:rPr>
        <w:t xml:space="preserve"> </w:t>
      </w:r>
      <w:r w:rsidRPr="003D0FEF">
        <w:rPr>
          <w:rFonts w:hint="eastAsia"/>
          <w:b/>
        </w:rPr>
        <w:t>s</w:t>
      </w:r>
      <w:r>
        <w:rPr>
          <w:rFonts w:hint="eastAsia"/>
          <w:b/>
        </w:rPr>
        <w:t xml:space="preserve">erve </w:t>
      </w:r>
      <w:r>
        <w:rPr>
          <w:b/>
        </w:rPr>
        <w:t xml:space="preserve">a </w:t>
      </w:r>
      <w:r>
        <w:rPr>
          <w:rFonts w:hint="eastAsia"/>
          <w:b/>
        </w:rPr>
        <w:t>customer who wants to buy</w:t>
      </w:r>
      <w:r>
        <w:rPr>
          <w:b/>
        </w:rPr>
        <w:t xml:space="preserve"> a</w:t>
      </w:r>
      <w:r w:rsidR="004A4B26">
        <w:rPr>
          <w:b/>
        </w:rPr>
        <w:t xml:space="preserve"> paint</w:t>
      </w:r>
      <w:r w:rsidRPr="003D0FEF">
        <w:rPr>
          <w:rFonts w:hint="eastAsia"/>
          <w:b/>
        </w:rPr>
        <w:t xml:space="preserve"> </w:t>
      </w:r>
      <w:r>
        <w:rPr>
          <w:rFonts w:hint="eastAsia"/>
        </w:rPr>
        <w:t xml:space="preserve">and </w:t>
      </w:r>
      <w:r>
        <w:rPr>
          <w:rFonts w:hint="eastAsia"/>
          <w:b/>
        </w:rPr>
        <w:t>purchase</w:t>
      </w:r>
      <w:r w:rsidR="004A4B26">
        <w:rPr>
          <w:b/>
        </w:rPr>
        <w:t xml:space="preserve"> paint</w:t>
      </w:r>
      <w:r>
        <w:rPr>
          <w:rFonts w:hint="eastAsia"/>
          <w:b/>
        </w:rPr>
        <w:t xml:space="preserve"> </w:t>
      </w:r>
      <w:r>
        <w:rPr>
          <w:b/>
        </w:rPr>
        <w:t>from</w:t>
      </w:r>
      <w:r w:rsidR="004A4B26">
        <w:rPr>
          <w:b/>
        </w:rPr>
        <w:t xml:space="preserve"> vendor</w:t>
      </w:r>
      <w:r>
        <w:t>. Every staff must be following the procedures to become a staff, which are:</w:t>
      </w:r>
    </w:p>
    <w:p w14:paraId="2DF29D52" w14:textId="4C45CA3A" w:rsidR="000C545D" w:rsidRDefault="000C545D" w:rsidP="000C545D">
      <w:pPr>
        <w:pStyle w:val="ListParagraph"/>
        <w:numPr>
          <w:ilvl w:val="0"/>
          <w:numId w:val="14"/>
        </w:numPr>
        <w:spacing w:line="360" w:lineRule="auto"/>
        <w:ind w:left="720"/>
        <w:jc w:val="both"/>
      </w:pPr>
      <w:r>
        <w:t xml:space="preserve">Every staff hired must have a personal information like name, </w:t>
      </w:r>
      <w:r w:rsidR="004B05EC">
        <w:t>gender</w:t>
      </w:r>
      <w:r>
        <w:t>, address, date of birth, and salary. Every staff has an identification number with the following format:</w:t>
      </w:r>
    </w:p>
    <w:p w14:paraId="4F8A15B3" w14:textId="77777777" w:rsidR="000C545D" w:rsidRDefault="000C545D" w:rsidP="000C545D">
      <w:pPr>
        <w:pStyle w:val="ListParagraph"/>
        <w:spacing w:line="360" w:lineRule="auto"/>
        <w:jc w:val="center"/>
      </w:pPr>
      <w:r>
        <w:rPr>
          <w:noProof/>
        </w:rPr>
        <mc:AlternateContent>
          <mc:Choice Requires="wps">
            <w:drawing>
              <wp:inline distT="0" distB="0" distL="0" distR="0" wp14:anchorId="597D17D2" wp14:editId="2F07C51B">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F61F8B2" w14:textId="53F84DAB" w:rsidR="000C545D" w:rsidRDefault="000C545D" w:rsidP="000C545D">
                            <w:pPr>
                              <w:jc w:val="center"/>
                            </w:pPr>
                            <w:r>
                              <w:t>“STXXX”</w:t>
                            </w:r>
                          </w:p>
                          <w:p w14:paraId="3C8E79DD"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97D17D2"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fS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9dXi9fkkuSbzSezxTylEPnptUMf3iloWDwUHGmoCV0cHnyI1Yj8FBKTeTC63GhjkoG7&#10;7dogOwgSwCatAf2nMGNZW/Cb+XTeE/BXiHFaf4JodCAlG90UfHEOEnmk7a0tk86C0KY/U8nGDjxG&#10;6noSQ7ftKDDyuYXySIwi9IqlH0aHGvAHZy2pteD++16g4sy8tzSVm8lsFuWdjNn8ekoGXnq2lx5h&#10;JUEVPHDWH9eh/xJ7h3pXU6aTDu5okhudSH6uaqibFJm4H35PlPylnaKe//jqC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v&#10;GQfSFQIAACsEAAAOAAAAAAAAAAAAAAAAAC4CAABkcnMvZTJvRG9jLnhtbFBLAQItABQABgAIAAAA&#10;IQBKFBAm3AAAAAUBAAAPAAAAAAAAAAAAAAAAAG8EAABkcnMvZG93bnJldi54bWxQSwUGAAAAAAQA&#10;BADzAAAAeAUAAAAA&#10;">
                <v:textbox style="mso-fit-shape-to-text:t">
                  <w:txbxContent>
                    <w:p w14:paraId="0F61F8B2" w14:textId="53F84DAB" w:rsidR="000C545D" w:rsidRDefault="000C545D" w:rsidP="000C545D">
                      <w:pPr>
                        <w:jc w:val="center"/>
                      </w:pPr>
                      <w:r>
                        <w:t>“STXXX”</w:t>
                      </w:r>
                    </w:p>
                    <w:p w14:paraId="3C8E79DD" w14:textId="77777777" w:rsidR="000C545D" w:rsidRDefault="000C545D" w:rsidP="000C545D">
                      <w:pPr>
                        <w:jc w:val="center"/>
                      </w:pPr>
                      <w:r>
                        <w:t>X =&gt; number between 0 – 9</w:t>
                      </w:r>
                    </w:p>
                  </w:txbxContent>
                </v:textbox>
                <w10:anchorlock/>
              </v:shape>
            </w:pict>
          </mc:Fallback>
        </mc:AlternateContent>
      </w:r>
    </w:p>
    <w:p w14:paraId="7F6F55BB" w14:textId="77777777" w:rsidR="000C545D" w:rsidRDefault="000C545D" w:rsidP="000C545D">
      <w:pPr>
        <w:pStyle w:val="ListParagraph"/>
        <w:numPr>
          <w:ilvl w:val="0"/>
          <w:numId w:val="14"/>
        </w:numPr>
        <w:spacing w:line="360" w:lineRule="auto"/>
        <w:ind w:left="720"/>
        <w:jc w:val="both"/>
      </w:pPr>
      <w:r>
        <w:t>Every staff has its own position data and the position data has an identification id with the following format:</w:t>
      </w:r>
    </w:p>
    <w:p w14:paraId="6D38E1BD" w14:textId="77777777" w:rsidR="000C545D" w:rsidRDefault="000C545D" w:rsidP="000C545D">
      <w:pPr>
        <w:pStyle w:val="ListParagraph"/>
        <w:spacing w:line="360" w:lineRule="auto"/>
        <w:jc w:val="center"/>
      </w:pPr>
      <w:r>
        <w:rPr>
          <w:noProof/>
        </w:rPr>
        <mc:AlternateContent>
          <mc:Choice Requires="wps">
            <w:drawing>
              <wp:inline distT="0" distB="0" distL="0" distR="0" wp14:anchorId="58217346" wp14:editId="165035CD">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F92F8A0" w14:textId="77C88B62" w:rsidR="000C545D" w:rsidRDefault="000C545D" w:rsidP="000C545D">
                            <w:pPr>
                              <w:jc w:val="center"/>
                            </w:pPr>
                            <w:r>
                              <w:t>“SPXXX”</w:t>
                            </w:r>
                          </w:p>
                          <w:p w14:paraId="5458E8F7"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8217346" id="Text Box 10"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THGA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">
                <v:textbox style="mso-fit-shape-to-text:t">
                  <w:txbxContent>
                    <w:p w14:paraId="4F92F8A0" w14:textId="77C88B62" w:rsidR="000C545D" w:rsidRDefault="000C545D" w:rsidP="000C545D">
                      <w:pPr>
                        <w:jc w:val="center"/>
                      </w:pPr>
                      <w:r>
                        <w:t>“SPXXX”</w:t>
                      </w:r>
                    </w:p>
                    <w:p w14:paraId="5458E8F7" w14:textId="77777777" w:rsidR="000C545D" w:rsidRDefault="000C545D" w:rsidP="000C545D">
                      <w:pPr>
                        <w:jc w:val="center"/>
                      </w:pPr>
                      <w:r>
                        <w:t>X =&gt; number between 0 – 9</w:t>
                      </w:r>
                    </w:p>
                  </w:txbxContent>
                </v:textbox>
                <w10:anchorlock/>
              </v:shape>
            </w:pict>
          </mc:Fallback>
        </mc:AlternateContent>
      </w:r>
    </w:p>
    <w:p w14:paraId="3A3904C6" w14:textId="67B18FA9" w:rsidR="000C545D" w:rsidRDefault="000C545D" w:rsidP="000C545D">
      <w:pPr>
        <w:pStyle w:val="ListParagraph"/>
        <w:numPr>
          <w:ilvl w:val="0"/>
          <w:numId w:val="14"/>
        </w:numPr>
        <w:spacing w:line="360" w:lineRule="auto"/>
        <w:ind w:left="720"/>
        <w:jc w:val="both"/>
      </w:pPr>
      <w:r>
        <w:t>Staff can purchase</w:t>
      </w:r>
      <w:r w:rsidR="004B05EC">
        <w:t xml:space="preserve"> a paint</w:t>
      </w:r>
      <w:r>
        <w:t xml:space="preserve"> with a</w:t>
      </w:r>
      <w:r w:rsidR="004B05EC">
        <w:t xml:space="preserve"> vendor</w:t>
      </w:r>
      <w:r>
        <w:t>.</w:t>
      </w:r>
    </w:p>
    <w:p w14:paraId="3878F62C" w14:textId="5703F088" w:rsidR="000C545D" w:rsidRDefault="000C545D" w:rsidP="000C545D">
      <w:pPr>
        <w:pStyle w:val="ListParagraph"/>
        <w:numPr>
          <w:ilvl w:val="0"/>
          <w:numId w:val="14"/>
        </w:numPr>
        <w:spacing w:line="360" w:lineRule="auto"/>
        <w:ind w:left="720"/>
        <w:jc w:val="both"/>
      </w:pPr>
      <w:r>
        <w:t xml:space="preserve">Every </w:t>
      </w:r>
      <w:r w:rsidRPr="00C804D7">
        <w:rPr>
          <w:b/>
        </w:rPr>
        <w:t>purchase transaction</w:t>
      </w:r>
      <w:r>
        <w:t xml:space="preserve"> made with the </w:t>
      </w:r>
      <w:r w:rsidR="004B05EC">
        <w:t>vendor</w:t>
      </w:r>
      <w:r>
        <w:t xml:space="preserve"> have all the information about staff, </w:t>
      </w:r>
      <w:r w:rsidR="00432475">
        <w:t>vendor</w:t>
      </w:r>
      <w:r>
        <w:t xml:space="preserve">, transaction date, </w:t>
      </w:r>
      <w:r w:rsidR="00432475">
        <w:t>paints</w:t>
      </w:r>
      <w:r>
        <w:t xml:space="preserve"> purchased, and the quantity of each </w:t>
      </w:r>
      <w:r w:rsidR="00432475">
        <w:t>paint</w:t>
      </w:r>
      <w:r>
        <w:t>. Every</w:t>
      </w:r>
      <w:r w:rsidRPr="00C804D7">
        <w:t xml:space="preserve"> </w:t>
      </w:r>
      <w:r w:rsidRPr="00C804D7">
        <w:rPr>
          <w:b/>
        </w:rPr>
        <w:t>purchase transaction</w:t>
      </w:r>
      <w:r>
        <w:t xml:space="preserve"> has an identification number with the following format:</w:t>
      </w:r>
    </w:p>
    <w:p w14:paraId="1388D273" w14:textId="77777777" w:rsidR="000C545D" w:rsidRDefault="000C545D" w:rsidP="000C545D">
      <w:pPr>
        <w:pStyle w:val="ListParagraph"/>
        <w:spacing w:line="360" w:lineRule="auto"/>
        <w:jc w:val="center"/>
      </w:pPr>
      <w:r>
        <w:rPr>
          <w:noProof/>
        </w:rPr>
        <mc:AlternateContent>
          <mc:Choice Requires="wps">
            <w:drawing>
              <wp:inline distT="0" distB="0" distL="0" distR="0" wp14:anchorId="1E2CA622" wp14:editId="31EE23B8">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B23A12E" w14:textId="4D2F841F" w:rsidR="000C545D" w:rsidRDefault="000C545D" w:rsidP="000C545D">
                            <w:pPr>
                              <w:jc w:val="center"/>
                            </w:pPr>
                            <w:r>
                              <w:t>“PRXXX”</w:t>
                            </w:r>
                          </w:p>
                          <w:p w14:paraId="00EB4765"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E2CA622" id="Text Box 9"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p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xm2ikaAgAAMgQAAA4AAAAAAAAAAAAAAAAALgIAAGRycy9lMm9Eb2MueG1sUEsBAi0AFAAG&#10;AAgAAAAhAEoUECbcAAAABQEAAA8AAAAAAAAAAAAAAAAAdAQAAGRycy9kb3ducmV2LnhtbFBLBQYA&#10;AAAABAAEAPMAAAB9BQAAAAA=&#10;">
                <v:textbox style="mso-fit-shape-to-text:t">
                  <w:txbxContent>
                    <w:p w14:paraId="5B23A12E" w14:textId="4D2F841F" w:rsidR="000C545D" w:rsidRDefault="000C545D" w:rsidP="000C545D">
                      <w:pPr>
                        <w:jc w:val="center"/>
                      </w:pPr>
                      <w:r>
                        <w:t>“PRXXX”</w:t>
                      </w:r>
                    </w:p>
                    <w:p w14:paraId="00EB4765" w14:textId="77777777" w:rsidR="000C545D" w:rsidRDefault="000C545D" w:rsidP="000C545D">
                      <w:pPr>
                        <w:jc w:val="center"/>
                      </w:pPr>
                      <w:r>
                        <w:t>X =&gt; number between 0 – 9</w:t>
                      </w:r>
                    </w:p>
                  </w:txbxContent>
                </v:textbox>
                <w10:anchorlock/>
              </v:shape>
            </w:pict>
          </mc:Fallback>
        </mc:AlternateContent>
      </w:r>
    </w:p>
    <w:p w14:paraId="02FE3ECD" w14:textId="30E9339C" w:rsidR="000C545D" w:rsidRDefault="000C545D" w:rsidP="000C545D">
      <w:pPr>
        <w:pStyle w:val="ListParagraph"/>
        <w:numPr>
          <w:ilvl w:val="0"/>
          <w:numId w:val="14"/>
        </w:numPr>
        <w:spacing w:line="360" w:lineRule="auto"/>
        <w:ind w:left="720"/>
        <w:jc w:val="both"/>
      </w:pPr>
      <w:r>
        <w:t xml:space="preserve">Every </w:t>
      </w:r>
      <w:r w:rsidR="00432475">
        <w:t>paint</w:t>
      </w:r>
      <w:r>
        <w:t xml:space="preserve"> purchased from </w:t>
      </w:r>
      <w:r w:rsidR="00432475">
        <w:t>vendor</w:t>
      </w:r>
      <w:r>
        <w:t xml:space="preserve"> have its </w:t>
      </w:r>
      <w:r w:rsidR="00432475">
        <w:t xml:space="preserve">stock, color, </w:t>
      </w:r>
      <w:r w:rsidRPr="001827E3">
        <w:t>and price</w:t>
      </w:r>
      <w:r w:rsidRPr="0075473E">
        <w:t>.</w:t>
      </w:r>
      <w:r>
        <w:rPr>
          <w:rFonts w:hint="eastAsia"/>
        </w:rPr>
        <w:t xml:space="preserve"> Every </w:t>
      </w:r>
      <w:r w:rsidR="00432475">
        <w:rPr>
          <w:b/>
        </w:rPr>
        <w:t>paint</w:t>
      </w:r>
      <w:r>
        <w:rPr>
          <w:rFonts w:hint="eastAsia"/>
        </w:rPr>
        <w:t xml:space="preserve"> has an identification number with the following format:</w:t>
      </w:r>
    </w:p>
    <w:p w14:paraId="4B6B3D4E" w14:textId="348DAF65" w:rsidR="00432475" w:rsidRDefault="000C545D" w:rsidP="00432475">
      <w:pPr>
        <w:pStyle w:val="ListParagraph"/>
        <w:spacing w:line="360" w:lineRule="auto"/>
        <w:jc w:val="center"/>
      </w:pPr>
      <w:r>
        <w:rPr>
          <w:noProof/>
        </w:rPr>
        <mc:AlternateContent>
          <mc:Choice Requires="wps">
            <w:drawing>
              <wp:inline distT="0" distB="0" distL="0" distR="0" wp14:anchorId="17DD1A9F" wp14:editId="1852F1E6">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825C24E" w14:textId="7FD241A1" w:rsidR="000C545D" w:rsidRDefault="000C545D" w:rsidP="000C545D">
                            <w:pPr>
                              <w:jc w:val="center"/>
                            </w:pPr>
                            <w:r>
                              <w:t>“</w:t>
                            </w:r>
                            <w:r w:rsidR="00432475">
                              <w:t>PA</w:t>
                            </w:r>
                            <w:r>
                              <w:t>XXX”</w:t>
                            </w:r>
                          </w:p>
                          <w:p w14:paraId="5B9C18DB"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7DD1A9F"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woL8UaAgAAMgQAAA4AAAAAAAAAAAAAAAAALgIAAGRycy9lMm9Eb2MueG1sUEsBAi0AFAAG&#10;AAgAAAAhAEoUECbcAAAABQEAAA8AAAAAAAAAAAAAAAAAdAQAAGRycy9kb3ducmV2LnhtbFBLBQYA&#10;AAAABAAEAPMAAAB9BQAAAAA=&#10;">
                <v:textbox style="mso-fit-shape-to-text:t">
                  <w:txbxContent>
                    <w:p w14:paraId="7825C24E" w14:textId="7FD241A1" w:rsidR="000C545D" w:rsidRDefault="000C545D" w:rsidP="000C545D">
                      <w:pPr>
                        <w:jc w:val="center"/>
                      </w:pPr>
                      <w:r>
                        <w:t>“</w:t>
                      </w:r>
                      <w:r w:rsidR="00432475">
                        <w:t>PA</w:t>
                      </w:r>
                      <w:r>
                        <w:t>XXX”</w:t>
                      </w:r>
                    </w:p>
                    <w:p w14:paraId="5B9C18DB" w14:textId="77777777" w:rsidR="000C545D" w:rsidRDefault="000C545D" w:rsidP="000C545D">
                      <w:pPr>
                        <w:jc w:val="center"/>
                      </w:pPr>
                      <w:r>
                        <w:t>X =&gt; number between 0 – 9</w:t>
                      </w:r>
                    </w:p>
                  </w:txbxContent>
                </v:textbox>
                <w10:anchorlock/>
              </v:shape>
            </w:pict>
          </mc:Fallback>
        </mc:AlternateContent>
      </w:r>
    </w:p>
    <w:p w14:paraId="3C8E19D2" w14:textId="7BF29899" w:rsidR="000C545D" w:rsidRDefault="00432475" w:rsidP="000C545D">
      <w:pPr>
        <w:pStyle w:val="ListParagraph"/>
        <w:numPr>
          <w:ilvl w:val="0"/>
          <w:numId w:val="14"/>
        </w:numPr>
        <w:spacing w:line="360" w:lineRule="auto"/>
        <w:ind w:left="720"/>
        <w:jc w:val="both"/>
      </w:pPr>
      <w:r>
        <w:t xml:space="preserve">Every </w:t>
      </w:r>
      <w:r w:rsidRPr="00432475">
        <w:rPr>
          <w:b/>
          <w:bCs/>
        </w:rPr>
        <w:t>color</w:t>
      </w:r>
      <w:r>
        <w:t xml:space="preserve"> from a paint has its own name. Every </w:t>
      </w:r>
      <w:r>
        <w:rPr>
          <w:b/>
          <w:bCs/>
        </w:rPr>
        <w:t xml:space="preserve">color </w:t>
      </w:r>
      <w:r w:rsidRPr="00432475">
        <w:t>has an identification number with the following format:</w:t>
      </w:r>
    </w:p>
    <w:p w14:paraId="185D6F29" w14:textId="77777777" w:rsidR="00432475" w:rsidRDefault="00432475" w:rsidP="00432475">
      <w:pPr>
        <w:pStyle w:val="ListParagraph"/>
        <w:spacing w:line="360" w:lineRule="auto"/>
        <w:jc w:val="center"/>
      </w:pPr>
      <w:r>
        <w:rPr>
          <w:noProof/>
        </w:rPr>
        <mc:AlternateContent>
          <mc:Choice Requires="wps">
            <w:drawing>
              <wp:inline distT="0" distB="0" distL="0" distR="0" wp14:anchorId="537E47B1" wp14:editId="2E913C4D">
                <wp:extent cx="2360930" cy="1404620"/>
                <wp:effectExtent l="6985" t="5080" r="6985"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39CB544" w14:textId="5E516221" w:rsidR="00432475" w:rsidRDefault="00432475" w:rsidP="00432475">
                            <w:pPr>
                              <w:jc w:val="center"/>
                            </w:pPr>
                            <w:r>
                              <w:t>“COXXX”</w:t>
                            </w:r>
                          </w:p>
                          <w:p w14:paraId="5DE2DB33" w14:textId="77777777" w:rsidR="00432475" w:rsidRDefault="00432475" w:rsidP="00432475">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37E47B1" id="Text Box 1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Yu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Ldi4aAgAAMgQAAA4AAAAAAAAAAAAAAAAALgIAAGRycy9lMm9Eb2MueG1sUEsBAi0AFAAG&#10;AAgAAAAhAEoUECbcAAAABQEAAA8AAAAAAAAAAAAAAAAAdAQAAGRycy9kb3ducmV2LnhtbFBLBQYA&#10;AAAABAAEAPMAAAB9BQAAAAA=&#10;">
                <v:textbox style="mso-fit-shape-to-text:t">
                  <w:txbxContent>
                    <w:p w14:paraId="739CB544" w14:textId="5E516221" w:rsidR="00432475" w:rsidRDefault="00432475" w:rsidP="00432475">
                      <w:pPr>
                        <w:jc w:val="center"/>
                      </w:pPr>
                      <w:r>
                        <w:t>“COXXX”</w:t>
                      </w:r>
                    </w:p>
                    <w:p w14:paraId="5DE2DB33" w14:textId="77777777" w:rsidR="00432475" w:rsidRDefault="00432475" w:rsidP="00432475">
                      <w:pPr>
                        <w:jc w:val="center"/>
                      </w:pPr>
                      <w:r>
                        <w:t>X =&gt; number between 0 – 9</w:t>
                      </w:r>
                    </w:p>
                  </w:txbxContent>
                </v:textbox>
                <w10:anchorlock/>
              </v:shape>
            </w:pict>
          </mc:Fallback>
        </mc:AlternateContent>
      </w:r>
    </w:p>
    <w:p w14:paraId="24D5154D" w14:textId="77777777" w:rsidR="00432475" w:rsidRDefault="00432475" w:rsidP="00432475">
      <w:pPr>
        <w:pStyle w:val="ListParagraph"/>
        <w:spacing w:line="360" w:lineRule="auto"/>
        <w:jc w:val="both"/>
      </w:pPr>
    </w:p>
    <w:p w14:paraId="0847FB8D" w14:textId="68DF5371" w:rsidR="00432475" w:rsidRDefault="00432475" w:rsidP="000C545D">
      <w:pPr>
        <w:pStyle w:val="ListParagraph"/>
        <w:numPr>
          <w:ilvl w:val="0"/>
          <w:numId w:val="14"/>
        </w:numPr>
        <w:spacing w:line="360" w:lineRule="auto"/>
        <w:ind w:left="720"/>
        <w:jc w:val="both"/>
      </w:pPr>
      <w:r>
        <w:lastRenderedPageBreak/>
        <w:t>Staff can also serve a customer who wants to buy a paint.</w:t>
      </w:r>
    </w:p>
    <w:p w14:paraId="328167E1" w14:textId="6C45CE9D" w:rsidR="000C545D" w:rsidRDefault="000C545D" w:rsidP="000C545D">
      <w:pPr>
        <w:pStyle w:val="ListParagraph"/>
        <w:numPr>
          <w:ilvl w:val="0"/>
          <w:numId w:val="14"/>
        </w:numPr>
        <w:spacing w:line="360" w:lineRule="auto"/>
        <w:ind w:left="720"/>
        <w:jc w:val="both"/>
      </w:pPr>
      <w:r>
        <w:t xml:space="preserve">Every </w:t>
      </w:r>
      <w:r>
        <w:rPr>
          <w:b/>
        </w:rPr>
        <w:t>sales</w:t>
      </w:r>
      <w:r w:rsidRPr="00C804D7">
        <w:rPr>
          <w:b/>
        </w:rPr>
        <w:t xml:space="preserve"> transaction</w:t>
      </w:r>
      <w:r>
        <w:t xml:space="preserve"> made by the customer have all the information about staff, customer, transaction date, </w:t>
      </w:r>
      <w:r w:rsidR="006024BD">
        <w:t>paint</w:t>
      </w:r>
      <w:r>
        <w:t xml:space="preserve"> sold, and the quantity of each </w:t>
      </w:r>
      <w:r w:rsidR="006024BD">
        <w:t>paint</w:t>
      </w:r>
      <w:r>
        <w:t xml:space="preserve">. Every </w:t>
      </w:r>
      <w:r>
        <w:rPr>
          <w:b/>
        </w:rPr>
        <w:t>sales</w:t>
      </w:r>
      <w:r w:rsidRPr="00C804D7">
        <w:rPr>
          <w:b/>
        </w:rPr>
        <w:t xml:space="preserve"> transaction</w:t>
      </w:r>
      <w:r>
        <w:t xml:space="preserve"> has an identification number with the following format:</w:t>
      </w:r>
    </w:p>
    <w:p w14:paraId="3B60317B" w14:textId="2627E020" w:rsidR="000C545D" w:rsidRPr="00E66353" w:rsidRDefault="000C545D" w:rsidP="006024BD">
      <w:pPr>
        <w:pStyle w:val="ListParagraph"/>
        <w:spacing w:line="360" w:lineRule="auto"/>
        <w:jc w:val="center"/>
      </w:pPr>
      <w:r>
        <w:rPr>
          <w:noProof/>
        </w:rPr>
        <mc:AlternateContent>
          <mc:Choice Requires="wps">
            <w:drawing>
              <wp:inline distT="0" distB="0" distL="0" distR="0" wp14:anchorId="4116B782" wp14:editId="1F8ABD7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4E916E6" w14:textId="4D143E4B" w:rsidR="000C545D" w:rsidRDefault="000C545D" w:rsidP="000C545D">
                            <w:pPr>
                              <w:jc w:val="center"/>
                            </w:pPr>
                            <w:r>
                              <w:t>“SAXXX”</w:t>
                            </w:r>
                          </w:p>
                          <w:p w14:paraId="0D205A5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116B782" id="Text Box 7"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CGQ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">
                <v:textbox style="mso-fit-shape-to-text:t">
                  <w:txbxContent>
                    <w:p w14:paraId="54E916E6" w14:textId="4D143E4B" w:rsidR="000C545D" w:rsidRDefault="000C545D" w:rsidP="000C545D">
                      <w:pPr>
                        <w:jc w:val="center"/>
                      </w:pPr>
                      <w:r>
                        <w:t>“SAXXX”</w:t>
                      </w:r>
                    </w:p>
                    <w:p w14:paraId="0D205A56" w14:textId="77777777" w:rsidR="000C545D" w:rsidRDefault="000C545D" w:rsidP="000C545D">
                      <w:pPr>
                        <w:jc w:val="center"/>
                      </w:pPr>
                      <w:r>
                        <w:t>X =&gt; number between 0 – 9</w:t>
                      </w:r>
                    </w:p>
                  </w:txbxContent>
                </v:textbox>
                <w10:anchorlock/>
              </v:shape>
            </w:pict>
          </mc:Fallback>
        </mc:AlternateContent>
      </w:r>
      <w:r>
        <w:tab/>
      </w:r>
    </w:p>
    <w:p w14:paraId="7457075C" w14:textId="5C863042" w:rsidR="000C545D" w:rsidRDefault="000C545D" w:rsidP="000C545D">
      <w:pPr>
        <w:spacing w:line="360" w:lineRule="auto"/>
        <w:jc w:val="both"/>
      </w:pPr>
      <w:r>
        <w:tab/>
        <w:t>Every customer that wants to buy</w:t>
      </w:r>
      <w:r w:rsidR="006024BD">
        <w:t xml:space="preserve"> paint</w:t>
      </w:r>
      <w:r>
        <w:t xml:space="preserve"> at </w:t>
      </w:r>
      <w:r w:rsidR="006024BD">
        <w:rPr>
          <w:b/>
        </w:rPr>
        <w:t>PAinT Shop</w:t>
      </w:r>
      <w:r>
        <w:t xml:space="preserve"> must be following the </w:t>
      </w:r>
      <w:r>
        <w:rPr>
          <w:b/>
        </w:rPr>
        <w:t>sales</w:t>
      </w:r>
      <w:r w:rsidRPr="00D01563">
        <w:rPr>
          <w:b/>
        </w:rPr>
        <w:t xml:space="preserve"> transaction procedures</w:t>
      </w:r>
      <w:r>
        <w:t>, those are:</w:t>
      </w:r>
    </w:p>
    <w:p w14:paraId="49C23FCB" w14:textId="3995F7C8" w:rsidR="000C545D" w:rsidRDefault="000C545D" w:rsidP="000C545D">
      <w:pPr>
        <w:pStyle w:val="ListParagraph"/>
        <w:numPr>
          <w:ilvl w:val="0"/>
          <w:numId w:val="13"/>
        </w:numPr>
        <w:spacing w:line="360" w:lineRule="auto"/>
        <w:ind w:left="720"/>
        <w:jc w:val="both"/>
      </w:pPr>
      <w:r>
        <w:t>Every customer that wants to purchase a product must already completed personal information like name, phone number, address, gender, and date of birth. Every customer has an identification number with the following format:</w:t>
      </w:r>
    </w:p>
    <w:p w14:paraId="3C1633D3" w14:textId="77777777" w:rsidR="000C545D" w:rsidRDefault="000C545D" w:rsidP="00F55503">
      <w:pPr>
        <w:spacing w:line="360" w:lineRule="auto"/>
        <w:ind w:left="360"/>
        <w:jc w:val="center"/>
      </w:pPr>
      <w:r>
        <w:rPr>
          <w:noProof/>
        </w:rPr>
        <mc:AlternateContent>
          <mc:Choice Requires="wps">
            <w:drawing>
              <wp:inline distT="0" distB="0" distL="0" distR="0" wp14:anchorId="7E85E1A5" wp14:editId="712E6010">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48BC9DA" w14:textId="5E99A27B" w:rsidR="000C545D" w:rsidRDefault="000C545D" w:rsidP="000C545D">
                            <w:pPr>
                              <w:jc w:val="center"/>
                            </w:pPr>
                            <w:r>
                              <w:t>“CUXXX”</w:t>
                            </w:r>
                          </w:p>
                          <w:p w14:paraId="21CB6FA9"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E85E1A5" id="Text Box 5"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5Q7SwaAgAAMgQAAA4AAAAAAAAAAAAAAAAALgIAAGRycy9lMm9Eb2MueG1sUEsBAi0AFAAG&#10;AAgAAAAhAEoUECbcAAAABQEAAA8AAAAAAAAAAAAAAAAAdAQAAGRycy9kb3ducmV2LnhtbFBLBQYA&#10;AAAABAAEAPMAAAB9BQAAAAA=&#10;">
                <v:textbox style="mso-fit-shape-to-text:t">
                  <w:txbxContent>
                    <w:p w14:paraId="248BC9DA" w14:textId="5E99A27B" w:rsidR="000C545D" w:rsidRDefault="000C545D" w:rsidP="000C545D">
                      <w:pPr>
                        <w:jc w:val="center"/>
                      </w:pPr>
                      <w:r>
                        <w:t>“CUXXX”</w:t>
                      </w:r>
                    </w:p>
                    <w:p w14:paraId="21CB6FA9" w14:textId="77777777" w:rsidR="000C545D" w:rsidRDefault="000C545D" w:rsidP="000C545D">
                      <w:pPr>
                        <w:jc w:val="center"/>
                      </w:pPr>
                      <w:r>
                        <w:t>X =&gt; number between 0 – 9</w:t>
                      </w:r>
                    </w:p>
                  </w:txbxContent>
                </v:textbox>
                <w10:anchorlock/>
              </v:shape>
            </w:pict>
          </mc:Fallback>
        </mc:AlternateContent>
      </w:r>
    </w:p>
    <w:p w14:paraId="3ACF00C4" w14:textId="77777777" w:rsidR="000C545D" w:rsidRDefault="000C545D" w:rsidP="000C545D">
      <w:pPr>
        <w:pStyle w:val="ListParagraph"/>
        <w:numPr>
          <w:ilvl w:val="0"/>
          <w:numId w:val="13"/>
        </w:numPr>
        <w:spacing w:line="360" w:lineRule="auto"/>
        <w:ind w:left="720"/>
        <w:jc w:val="both"/>
      </w:pPr>
      <w:r>
        <w:t xml:space="preserve">Customer can purchase </w:t>
      </w:r>
      <w:r w:rsidRPr="00E66353">
        <w:rPr>
          <w:b/>
        </w:rPr>
        <w:t>more than one product</w:t>
      </w:r>
      <w:r>
        <w:t xml:space="preserve"> in every transaction.</w:t>
      </w:r>
    </w:p>
    <w:p w14:paraId="325D343F" w14:textId="77777777" w:rsidR="000C545D" w:rsidRDefault="000C545D" w:rsidP="000C545D">
      <w:pPr>
        <w:spacing w:line="360" w:lineRule="auto"/>
        <w:jc w:val="both"/>
      </w:pPr>
    </w:p>
    <w:p w14:paraId="3CAA34F2" w14:textId="30A248CB" w:rsidR="000C545D" w:rsidRDefault="000C545D" w:rsidP="000C545D">
      <w:pPr>
        <w:pStyle w:val="ListParagraph"/>
        <w:spacing w:line="360" w:lineRule="auto"/>
        <w:ind w:left="0" w:firstLine="720"/>
        <w:jc w:val="both"/>
      </w:pPr>
      <w:r>
        <w:t xml:space="preserve">Every </w:t>
      </w:r>
      <w:r w:rsidR="00F55503">
        <w:t>vendor</w:t>
      </w:r>
      <w:r>
        <w:t xml:space="preserve"> that wants to sell their </w:t>
      </w:r>
      <w:r w:rsidR="00D25F7D">
        <w:t>paint</w:t>
      </w:r>
      <w:r>
        <w:t xml:space="preserve"> must be following the </w:t>
      </w:r>
      <w:r>
        <w:rPr>
          <w:b/>
        </w:rPr>
        <w:t>purchase</w:t>
      </w:r>
      <w:r w:rsidRPr="00BD3207">
        <w:rPr>
          <w:b/>
        </w:rPr>
        <w:t xml:space="preserve"> transaction procedures</w:t>
      </w:r>
      <w:r w:rsidRPr="00BD3207">
        <w:t>, thos</w:t>
      </w:r>
      <w:r>
        <w:t>e are:</w:t>
      </w:r>
    </w:p>
    <w:p w14:paraId="68BDFC82" w14:textId="20AFEDEA" w:rsidR="000C545D" w:rsidRDefault="000C545D" w:rsidP="000C545D">
      <w:pPr>
        <w:pStyle w:val="ListParagraph"/>
        <w:numPr>
          <w:ilvl w:val="0"/>
          <w:numId w:val="13"/>
        </w:numPr>
        <w:spacing w:line="360" w:lineRule="auto"/>
        <w:ind w:left="720"/>
        <w:jc w:val="both"/>
      </w:pPr>
      <w:r>
        <w:t xml:space="preserve">Every </w:t>
      </w:r>
      <w:r w:rsidR="00F55503">
        <w:t xml:space="preserve">vendor </w:t>
      </w:r>
      <w:r>
        <w:t xml:space="preserve">that wants to sell their </w:t>
      </w:r>
      <w:r w:rsidR="00D25F7D">
        <w:t>paint</w:t>
      </w:r>
      <w:r>
        <w:t xml:space="preserve"> must already completed personal information like name, </w:t>
      </w:r>
      <w:r w:rsidR="00F55503">
        <w:t xml:space="preserve">and </w:t>
      </w:r>
      <w:r>
        <w:t>address. Every supplier has an identification number with the following format:</w:t>
      </w:r>
    </w:p>
    <w:p w14:paraId="5B8CE3D6" w14:textId="77777777" w:rsidR="000C545D" w:rsidRDefault="000C545D" w:rsidP="00F55503">
      <w:pPr>
        <w:spacing w:line="360" w:lineRule="auto"/>
        <w:ind w:left="360"/>
        <w:jc w:val="center"/>
      </w:pPr>
      <w:r>
        <w:rPr>
          <w:noProof/>
        </w:rPr>
        <mc:AlternateContent>
          <mc:Choice Requires="wps">
            <w:drawing>
              <wp:inline distT="0" distB="0" distL="0" distR="0" wp14:anchorId="1B284006" wp14:editId="722CE38B">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C71F96E" w14:textId="2BA13E74" w:rsidR="000C545D" w:rsidRDefault="000C545D" w:rsidP="000C545D">
                            <w:pPr>
                              <w:jc w:val="center"/>
                            </w:pPr>
                            <w:r>
                              <w:t>“</w:t>
                            </w:r>
                            <w:r w:rsidR="00F55503">
                              <w:t>VE</w:t>
                            </w:r>
                            <w:r>
                              <w:t>XXX”</w:t>
                            </w:r>
                          </w:p>
                          <w:p w14:paraId="2B7AAE67"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B284006" id="Text Box 3"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jA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OsYINK6hfJIxCL0wqVBo0MN+IOzlkRbcP99L1BxZt5bas7NZDaLKk/GbH49JQMv&#10;PdtLj7CSoAoeOOuP69BPxt6h3tUU6SSHO2roRieun7Ma0idhphYMQxSVf2mnV8+jvno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4eGMAaAgAAMgQAAA4AAAAAAAAAAAAAAAAALgIAAGRycy9lMm9Eb2MueG1sUEsBAi0AFAAG&#10;AAgAAAAhAEoUECbcAAAABQEAAA8AAAAAAAAAAAAAAAAAdAQAAGRycy9kb3ducmV2LnhtbFBLBQYA&#10;AAAABAAEAPMAAAB9BQAAAAA=&#10;">
                <v:textbox style="mso-fit-shape-to-text:t">
                  <w:txbxContent>
                    <w:p w14:paraId="2C71F96E" w14:textId="2BA13E74" w:rsidR="000C545D" w:rsidRDefault="000C545D" w:rsidP="000C545D">
                      <w:pPr>
                        <w:jc w:val="center"/>
                      </w:pPr>
                      <w:r>
                        <w:t>“</w:t>
                      </w:r>
                      <w:r w:rsidR="00F55503">
                        <w:t>VE</w:t>
                      </w:r>
                      <w:r>
                        <w:t>XXX”</w:t>
                      </w:r>
                    </w:p>
                    <w:p w14:paraId="2B7AAE67" w14:textId="77777777" w:rsidR="000C545D" w:rsidRDefault="000C545D" w:rsidP="000C545D">
                      <w:pPr>
                        <w:jc w:val="center"/>
                      </w:pPr>
                      <w:r>
                        <w:t>X =&gt; number between 0 – 9</w:t>
                      </w:r>
                    </w:p>
                  </w:txbxContent>
                </v:textbox>
                <w10:anchorlock/>
              </v:shape>
            </w:pict>
          </mc:Fallback>
        </mc:AlternateContent>
      </w:r>
    </w:p>
    <w:p w14:paraId="470D7610" w14:textId="1DDBCE29" w:rsidR="000C545D" w:rsidRDefault="00F55503" w:rsidP="000C545D">
      <w:pPr>
        <w:pStyle w:val="ListParagraph"/>
        <w:numPr>
          <w:ilvl w:val="0"/>
          <w:numId w:val="13"/>
        </w:numPr>
        <w:spacing w:line="360" w:lineRule="auto"/>
        <w:ind w:left="720"/>
        <w:jc w:val="both"/>
      </w:pPr>
      <w:r>
        <w:t>Vendor</w:t>
      </w:r>
      <w:r w:rsidR="000C545D">
        <w:t xml:space="preserve"> can sell </w:t>
      </w:r>
      <w:r w:rsidR="000C545D" w:rsidRPr="00BD3207">
        <w:rPr>
          <w:b/>
        </w:rPr>
        <w:t xml:space="preserve">more than one </w:t>
      </w:r>
      <w:r>
        <w:rPr>
          <w:b/>
        </w:rPr>
        <w:t>paint</w:t>
      </w:r>
      <w:r w:rsidR="000C545D">
        <w:t xml:space="preserve"> in every transaction.</w:t>
      </w:r>
    </w:p>
    <w:p w14:paraId="6A771E2C" w14:textId="77777777" w:rsidR="000C545D" w:rsidRDefault="000C545D" w:rsidP="000C545D">
      <w:pPr>
        <w:spacing w:line="360" w:lineRule="auto"/>
        <w:jc w:val="both"/>
      </w:pPr>
    </w:p>
    <w:p w14:paraId="76CD806E" w14:textId="77777777" w:rsidR="000C545D" w:rsidRDefault="000C545D" w:rsidP="000C545D">
      <w:pPr>
        <w:spacing w:line="360" w:lineRule="auto"/>
        <w:jc w:val="both"/>
        <w:rPr>
          <w:b/>
        </w:rPr>
      </w:pPr>
      <w:r w:rsidRPr="006C17DF">
        <w:rPr>
          <w:b/>
        </w:rPr>
        <w:t>Notes:</w:t>
      </w:r>
    </w:p>
    <w:p w14:paraId="5747989F" w14:textId="2BD00C00" w:rsidR="000C545D" w:rsidRPr="00F55503" w:rsidRDefault="000C545D" w:rsidP="000C545D">
      <w:pPr>
        <w:pStyle w:val="ListParagraph"/>
        <w:numPr>
          <w:ilvl w:val="0"/>
          <w:numId w:val="17"/>
        </w:numPr>
        <w:spacing w:line="360" w:lineRule="auto"/>
        <w:jc w:val="both"/>
        <w:rPr>
          <w:b/>
        </w:rPr>
      </w:pPr>
      <w:r>
        <w:t>Customer gender must be either “Male” or “Female” (without quote).</w:t>
      </w:r>
    </w:p>
    <w:p w14:paraId="67692CFF" w14:textId="2875CBF9" w:rsidR="00F55503" w:rsidRPr="00F55503" w:rsidRDefault="00F55503" w:rsidP="000C545D">
      <w:pPr>
        <w:pStyle w:val="ListParagraph"/>
        <w:numPr>
          <w:ilvl w:val="0"/>
          <w:numId w:val="17"/>
        </w:numPr>
        <w:spacing w:line="360" w:lineRule="auto"/>
        <w:jc w:val="both"/>
        <w:rPr>
          <w:b/>
        </w:rPr>
      </w:pPr>
      <w:r>
        <w:t>Vendor name must be more than 2 characters.</w:t>
      </w:r>
    </w:p>
    <w:p w14:paraId="4A1ED703" w14:textId="6ED68DEC" w:rsidR="00F55503" w:rsidRPr="00F55503" w:rsidRDefault="00F55503" w:rsidP="000C545D">
      <w:pPr>
        <w:pStyle w:val="ListParagraph"/>
        <w:numPr>
          <w:ilvl w:val="0"/>
          <w:numId w:val="17"/>
        </w:numPr>
        <w:spacing w:line="360" w:lineRule="auto"/>
        <w:jc w:val="both"/>
        <w:rPr>
          <w:b/>
        </w:rPr>
      </w:pPr>
      <w:r>
        <w:t>Color name must be more than 2 characters.</w:t>
      </w:r>
    </w:p>
    <w:p w14:paraId="0E54EC1B" w14:textId="77777777" w:rsidR="00AF297A" w:rsidRPr="00F55503" w:rsidRDefault="00AB3237" w:rsidP="00AF297A">
      <w:pPr>
        <w:pStyle w:val="ListParagraph"/>
        <w:numPr>
          <w:ilvl w:val="0"/>
          <w:numId w:val="17"/>
        </w:numPr>
        <w:spacing w:line="360" w:lineRule="auto"/>
        <w:jc w:val="both"/>
        <w:rPr>
          <w:b/>
        </w:rPr>
      </w:pPr>
      <w:r w:rsidRPr="00AB3237">
        <w:rPr>
          <w:bCs/>
        </w:rPr>
        <w:t>Staff Position Name</w:t>
      </w:r>
      <w:r>
        <w:rPr>
          <w:bCs/>
        </w:rPr>
        <w:t xml:space="preserve"> must be more than 2 characters.</w:t>
      </w:r>
    </w:p>
    <w:p w14:paraId="60734BF1" w14:textId="77777777" w:rsidR="00AF297A" w:rsidRPr="00AF297A" w:rsidRDefault="00AF297A" w:rsidP="00AF297A">
      <w:pPr>
        <w:pStyle w:val="ListParagraph"/>
        <w:numPr>
          <w:ilvl w:val="0"/>
          <w:numId w:val="17"/>
        </w:numPr>
        <w:spacing w:line="360" w:lineRule="auto"/>
        <w:jc w:val="both"/>
        <w:rPr>
          <w:b/>
        </w:rPr>
      </w:pPr>
      <w:r>
        <w:t>Staff name must be more than 2 characters.</w:t>
      </w:r>
    </w:p>
    <w:p w14:paraId="45404F81" w14:textId="03EE1A4A" w:rsidR="00AF297A" w:rsidRPr="00AF297A" w:rsidRDefault="00AB3237" w:rsidP="00AF297A">
      <w:pPr>
        <w:pStyle w:val="ListParagraph"/>
        <w:numPr>
          <w:ilvl w:val="0"/>
          <w:numId w:val="17"/>
        </w:numPr>
        <w:spacing w:line="360" w:lineRule="auto"/>
        <w:jc w:val="both"/>
        <w:rPr>
          <w:b/>
        </w:rPr>
      </w:pPr>
      <w:r w:rsidRPr="00AF297A">
        <w:rPr>
          <w:bCs/>
        </w:rPr>
        <w:t>Staff Salary must be between 1000000 and 20000000.</w:t>
      </w:r>
    </w:p>
    <w:p w14:paraId="18C7F6FF" w14:textId="26A800CD" w:rsidR="00AB3237" w:rsidRPr="00AF297A" w:rsidRDefault="00AF297A" w:rsidP="00AF297A">
      <w:pPr>
        <w:pStyle w:val="ListParagraph"/>
        <w:numPr>
          <w:ilvl w:val="0"/>
          <w:numId w:val="17"/>
        </w:numPr>
        <w:spacing w:line="360" w:lineRule="auto"/>
        <w:jc w:val="both"/>
        <w:rPr>
          <w:b/>
        </w:rPr>
      </w:pPr>
      <w:r>
        <w:t>Staff gender must be either “Male” or “Female” (without quote).</w:t>
      </w:r>
    </w:p>
    <w:p w14:paraId="43924121" w14:textId="1F9DBD58" w:rsidR="00AB3237" w:rsidRDefault="00AB3237" w:rsidP="00AB3237">
      <w:pPr>
        <w:pStyle w:val="ListParagraph"/>
        <w:numPr>
          <w:ilvl w:val="0"/>
          <w:numId w:val="17"/>
        </w:numPr>
        <w:spacing w:line="360" w:lineRule="auto"/>
        <w:jc w:val="both"/>
        <w:rPr>
          <w:bCs/>
        </w:rPr>
      </w:pPr>
      <w:r>
        <w:rPr>
          <w:bCs/>
        </w:rPr>
        <w:t>Purchase Transaction must occur in 2021.</w:t>
      </w:r>
    </w:p>
    <w:p w14:paraId="3021B9F8" w14:textId="09B4497D" w:rsidR="00AB3237" w:rsidRPr="00AB3237" w:rsidRDefault="00AB3237" w:rsidP="00AB3237">
      <w:pPr>
        <w:pStyle w:val="ListParagraph"/>
        <w:numPr>
          <w:ilvl w:val="0"/>
          <w:numId w:val="17"/>
        </w:numPr>
        <w:spacing w:line="360" w:lineRule="auto"/>
        <w:jc w:val="both"/>
        <w:rPr>
          <w:bCs/>
        </w:rPr>
      </w:pPr>
      <w:r>
        <w:rPr>
          <w:bCs/>
        </w:rPr>
        <w:lastRenderedPageBreak/>
        <w:t>Sales Transaction must occur in 2021.</w:t>
      </w:r>
    </w:p>
    <w:p w14:paraId="11528EB3" w14:textId="77777777" w:rsidR="000C545D" w:rsidRDefault="000C545D" w:rsidP="000C545D">
      <w:pPr>
        <w:spacing w:line="360" w:lineRule="auto"/>
        <w:ind w:firstLine="720"/>
        <w:jc w:val="both"/>
      </w:pPr>
    </w:p>
    <w:p w14:paraId="2739281E" w14:textId="7E6318B1" w:rsidR="000C545D" w:rsidRDefault="000C545D" w:rsidP="000C545D">
      <w:pPr>
        <w:spacing w:line="360" w:lineRule="auto"/>
        <w:ind w:firstLine="720"/>
        <w:jc w:val="both"/>
      </w:pPr>
      <w:r>
        <w:t xml:space="preserve">Now </w:t>
      </w:r>
      <w:r w:rsidR="00780880">
        <w:rPr>
          <w:b/>
        </w:rPr>
        <w:t>PAinT Shop</w:t>
      </w:r>
      <w:r>
        <w:t xml:space="preserve"> still using manual management system to maintain the </w:t>
      </w:r>
      <w:r>
        <w:rPr>
          <w:b/>
        </w:rPr>
        <w:t>sales</w:t>
      </w:r>
      <w:r w:rsidRPr="0075473E">
        <w:rPr>
          <w:b/>
        </w:rPr>
        <w:t xml:space="preserve"> </w:t>
      </w:r>
      <w:r w:rsidRPr="0075473E">
        <w:t>and</w:t>
      </w:r>
      <w:r w:rsidRPr="0075473E">
        <w:rPr>
          <w:b/>
        </w:rPr>
        <w:t xml:space="preserve"> </w:t>
      </w:r>
      <w:r>
        <w:rPr>
          <w:b/>
        </w:rPr>
        <w:t>purchase</w:t>
      </w:r>
      <w:r w:rsidRPr="0075473E">
        <w:rPr>
          <w:b/>
        </w:rPr>
        <w:t xml:space="preserve"> transactions</w:t>
      </w:r>
      <w:r>
        <w:t xml:space="preserve">. You as her precious friend wants to help </w:t>
      </w:r>
      <w:r w:rsidR="00780880">
        <w:rPr>
          <w:b/>
        </w:rPr>
        <w:t>PAinT Shop</w:t>
      </w:r>
      <w:r>
        <w:t xml:space="preserve"> to create a database system that can store data and maintain the </w:t>
      </w:r>
      <w:r>
        <w:rPr>
          <w:b/>
        </w:rPr>
        <w:t>sales</w:t>
      </w:r>
      <w:r>
        <w:t xml:space="preserve"> and </w:t>
      </w:r>
      <w:r>
        <w:rPr>
          <w:b/>
        </w:rPr>
        <w:t>purchase</w:t>
      </w:r>
      <w:r w:rsidRPr="00C6794C">
        <w:rPr>
          <w:b/>
        </w:rPr>
        <w:t xml:space="preserve"> transactions</w:t>
      </w:r>
      <w:r>
        <w:t>. The tasks that you must do are:</w:t>
      </w:r>
    </w:p>
    <w:p w14:paraId="56C4DE7D" w14:textId="77777777" w:rsidR="000C545D" w:rsidRDefault="000C545D" w:rsidP="000C545D">
      <w:pPr>
        <w:pStyle w:val="ListParagraph"/>
        <w:numPr>
          <w:ilvl w:val="0"/>
          <w:numId w:val="15"/>
        </w:numPr>
        <w:spacing w:line="360" w:lineRule="auto"/>
        <w:ind w:left="720"/>
        <w:jc w:val="both"/>
      </w:pPr>
      <w:r>
        <w:t xml:space="preserve">Create Entity Relationship Diagram to maintain </w:t>
      </w:r>
      <w:r>
        <w:rPr>
          <w:b/>
        </w:rPr>
        <w:t>sales</w:t>
      </w:r>
      <w:r>
        <w:t xml:space="preserve"> and </w:t>
      </w:r>
      <w:r>
        <w:rPr>
          <w:b/>
        </w:rPr>
        <w:t>purchase transactions</w:t>
      </w:r>
      <w:r>
        <w:t>.</w:t>
      </w:r>
    </w:p>
    <w:p w14:paraId="59984836" w14:textId="77777777"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Pr>
          <w:b/>
        </w:rPr>
        <w:t>sales</w:t>
      </w:r>
      <w:r>
        <w:t xml:space="preserve"> and </w:t>
      </w:r>
      <w:r>
        <w:rPr>
          <w:b/>
        </w:rPr>
        <w:t>purchase transactions</w:t>
      </w:r>
      <w:r w:rsidRPr="0074760C">
        <w:t>.</w:t>
      </w:r>
    </w:p>
    <w:p w14:paraId="4217218C" w14:textId="77777777" w:rsidR="000C545D" w:rsidRDefault="001B07D5" w:rsidP="000C545D">
      <w:pPr>
        <w:pStyle w:val="ListParagraph"/>
        <w:numPr>
          <w:ilvl w:val="0"/>
          <w:numId w:val="15"/>
        </w:numPr>
        <w:spacing w:line="360" w:lineRule="auto"/>
        <w:ind w:left="720"/>
        <w:jc w:val="both"/>
      </w:pPr>
      <w:r>
        <w:t>Create query using DML syntax to fill the tables in database systems with data based on the following conditions</w:t>
      </w:r>
      <w:r w:rsidR="000C545D">
        <w:t>:</w:t>
      </w:r>
    </w:p>
    <w:p w14:paraId="0C6EE136" w14:textId="4E50D47B" w:rsidR="000C545D" w:rsidRDefault="000C545D" w:rsidP="000C545D">
      <w:pPr>
        <w:pStyle w:val="ListParagraph"/>
        <w:numPr>
          <w:ilvl w:val="0"/>
          <w:numId w:val="16"/>
        </w:numPr>
        <w:spacing w:line="360" w:lineRule="auto"/>
        <w:jc w:val="both"/>
      </w:pPr>
      <w:r>
        <w:rPr>
          <w:b/>
        </w:rPr>
        <w:t>Master</w:t>
      </w:r>
      <w:r>
        <w:t xml:space="preserve"> table must be filled with more than or equals 1</w:t>
      </w:r>
      <w:r w:rsidR="00AF297A">
        <w:t>0</w:t>
      </w:r>
      <w:r>
        <w:t xml:space="preserve"> data.</w:t>
      </w:r>
    </w:p>
    <w:p w14:paraId="14C296EF"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47C12D0B" w14:textId="4497E675" w:rsidR="000C545D" w:rsidRDefault="000C545D" w:rsidP="000C545D">
      <w:pPr>
        <w:pStyle w:val="ListParagraph"/>
        <w:numPr>
          <w:ilvl w:val="0"/>
          <w:numId w:val="16"/>
        </w:numPr>
        <w:spacing w:line="360" w:lineRule="auto"/>
        <w:jc w:val="both"/>
      </w:pPr>
      <w:r>
        <w:rPr>
          <w:b/>
        </w:rPr>
        <w:t>Transaction detail</w:t>
      </w:r>
      <w:r>
        <w:t xml:space="preserve"> table must be filled with more than or equals 25 data.</w:t>
      </w:r>
    </w:p>
    <w:p w14:paraId="58E9CA5F" w14:textId="77777777" w:rsidR="00AA46AD" w:rsidRDefault="00AA46AD" w:rsidP="000C545D">
      <w:pPr>
        <w:pStyle w:val="ListParagraph"/>
        <w:numPr>
          <w:ilvl w:val="0"/>
          <w:numId w:val="15"/>
        </w:numPr>
        <w:spacing w:line="360" w:lineRule="auto"/>
        <w:ind w:left="720"/>
        <w:jc w:val="both"/>
      </w:pPr>
      <w:r>
        <w:t xml:space="preserve">Create query using DML syntax to simulate the transactions process for </w:t>
      </w:r>
      <w:r>
        <w:rPr>
          <w:b/>
        </w:rPr>
        <w:t>sales</w:t>
      </w:r>
      <w:r>
        <w:t xml:space="preserve"> and </w:t>
      </w:r>
      <w:r>
        <w:rPr>
          <w:b/>
        </w:rPr>
        <w:t>purchase transactions</w:t>
      </w:r>
      <w:r>
        <w:t>.</w:t>
      </w:r>
      <w:r w:rsidR="00587EA9">
        <w:t xml:space="preserve"> </w:t>
      </w:r>
    </w:p>
    <w:p w14:paraId="1C059460" w14:textId="77777777"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transactions process</w:t>
      </w:r>
      <w:r>
        <w:t xml:space="preserve"> should be a </w:t>
      </w:r>
      <w:r w:rsidRPr="00C61921">
        <w:rPr>
          <w:b/>
        </w:rPr>
        <w:t>different query</w:t>
      </w:r>
      <w:r>
        <w:t>.</w:t>
      </w:r>
    </w:p>
    <w:p w14:paraId="1D19F600" w14:textId="448D2E35" w:rsidR="000C545D" w:rsidRDefault="000C545D" w:rsidP="000C545D">
      <w:pPr>
        <w:pStyle w:val="ListParagraph"/>
        <w:numPr>
          <w:ilvl w:val="0"/>
          <w:numId w:val="15"/>
        </w:numPr>
        <w:spacing w:line="360" w:lineRule="auto"/>
        <w:ind w:left="720"/>
        <w:jc w:val="both"/>
      </w:pPr>
      <w:r>
        <w:t xml:space="preserve">To support database management process in </w:t>
      </w:r>
      <w:r w:rsidR="005819B5">
        <w:rPr>
          <w:b/>
        </w:rPr>
        <w:t>PAinT Shop</w:t>
      </w:r>
      <w:r w:rsidRPr="00E23E1D">
        <w:t>,</w:t>
      </w:r>
      <w:r w:rsidR="005819B5">
        <w:t xml:space="preserve"> they</w:t>
      </w:r>
      <w:r>
        <w:t xml:space="preserve"> asked you to provide some query that resulting important data. The requirements that asked from her are:</w:t>
      </w:r>
    </w:p>
    <w:p w14:paraId="07FF30A6" w14:textId="47732676" w:rsidR="000C545D" w:rsidRDefault="00EC5A85" w:rsidP="000C545D">
      <w:pPr>
        <w:pStyle w:val="ListParagraph"/>
        <w:numPr>
          <w:ilvl w:val="0"/>
          <w:numId w:val="12"/>
        </w:numPr>
        <w:spacing w:line="360" w:lineRule="auto"/>
        <w:ind w:left="1440"/>
        <w:jc w:val="both"/>
      </w:pPr>
      <w:r w:rsidRPr="00EC5A85">
        <w:t>Display StaffID, Staff Name (Obtained From StaffName in uppercase), StaffSalary, and Total Paint Purchased (Obtained from the sum of quantity) for every staff without 'e' in their name, and salary above 5000000</w:t>
      </w:r>
      <w:r w:rsidR="000C545D">
        <w:t>.</w:t>
      </w:r>
    </w:p>
    <w:p w14:paraId="63FA1131" w14:textId="77777777" w:rsidR="0046089D" w:rsidRDefault="0046089D" w:rsidP="00EC5A85">
      <w:pPr>
        <w:spacing w:line="360" w:lineRule="auto"/>
        <w:ind w:left="1080"/>
        <w:jc w:val="both"/>
      </w:pPr>
    </w:p>
    <w:p w14:paraId="0D2BD8D4" w14:textId="46CC8D4F" w:rsidR="00245500" w:rsidRDefault="00EC5A85" w:rsidP="00EC5A85">
      <w:pPr>
        <w:pStyle w:val="ListParagraph"/>
        <w:numPr>
          <w:ilvl w:val="0"/>
          <w:numId w:val="12"/>
        </w:numPr>
        <w:spacing w:line="360" w:lineRule="auto"/>
        <w:ind w:left="1440"/>
        <w:jc w:val="both"/>
      </w:pPr>
      <w:r w:rsidRPr="00EC5A85">
        <w:t>Display CustomerID, CustomerName, and Total Paint Purchased (Obtained from the sum of quantity) for every male customer with odd ID</w:t>
      </w:r>
      <w:r w:rsidR="000C545D">
        <w:t>.</w:t>
      </w:r>
    </w:p>
    <w:p w14:paraId="63D8BF32" w14:textId="77777777" w:rsidR="00245500" w:rsidRDefault="00245500" w:rsidP="00EC5A85">
      <w:pPr>
        <w:spacing w:line="360" w:lineRule="auto"/>
        <w:jc w:val="both"/>
      </w:pPr>
    </w:p>
    <w:p w14:paraId="3F603756" w14:textId="0ACB7331" w:rsidR="000C545D" w:rsidRDefault="00EC5A85" w:rsidP="000C545D">
      <w:pPr>
        <w:pStyle w:val="ListParagraph"/>
        <w:numPr>
          <w:ilvl w:val="0"/>
          <w:numId w:val="12"/>
        </w:numPr>
        <w:spacing w:line="360" w:lineRule="auto"/>
        <w:ind w:left="1440"/>
        <w:jc w:val="both"/>
      </w:pPr>
      <w:r w:rsidRPr="00EC5A85">
        <w:t>SELECT CustomerID, Customer First Name (Obtained From the First name of CustomerName), Total Transactions (Obtained By counting the number of transaction), and Average Paints Purchased (Obtained from the average of quantity) for every female customer with DOB within the first semester of the year</w:t>
      </w:r>
      <w:r w:rsidR="000C545D">
        <w:t>.</w:t>
      </w:r>
    </w:p>
    <w:p w14:paraId="6937A2CD" w14:textId="77777777" w:rsidR="0046089D" w:rsidRDefault="0046089D" w:rsidP="0046089D">
      <w:pPr>
        <w:pStyle w:val="ListParagraph"/>
        <w:spacing w:line="360" w:lineRule="auto"/>
        <w:ind w:left="1440"/>
        <w:jc w:val="both"/>
      </w:pPr>
    </w:p>
    <w:p w14:paraId="166D7408" w14:textId="541061D4" w:rsidR="000C545D" w:rsidRDefault="00EC5A85" w:rsidP="000C545D">
      <w:pPr>
        <w:pStyle w:val="ListParagraph"/>
        <w:numPr>
          <w:ilvl w:val="0"/>
          <w:numId w:val="12"/>
        </w:numPr>
        <w:spacing w:line="360" w:lineRule="auto"/>
        <w:ind w:left="1440"/>
        <w:jc w:val="both"/>
      </w:pPr>
      <w:r w:rsidRPr="00EC5A85">
        <w:t xml:space="preserve">Display Vendor Name (Obtained From VendorName By Removing 'PT. '), Total Transactions (Obtained By Counting the number of transactions), and Total Paint Sold </w:t>
      </w:r>
      <w:r w:rsidRPr="00EC5A85">
        <w:lastRenderedPageBreak/>
        <w:t>(Obtained from the sum of quantity) for every vendor that has 'PT' in VendorName and has a name less than or equals 15 characters</w:t>
      </w:r>
      <w:r w:rsidR="000C545D">
        <w:t>.</w:t>
      </w:r>
    </w:p>
    <w:p w14:paraId="00091D6B" w14:textId="77777777" w:rsidR="0046089D" w:rsidRDefault="0046089D" w:rsidP="0046089D">
      <w:pPr>
        <w:pStyle w:val="ListParagraph"/>
        <w:spacing w:line="360" w:lineRule="auto"/>
        <w:ind w:left="1440"/>
        <w:jc w:val="both"/>
      </w:pPr>
    </w:p>
    <w:p w14:paraId="78BA426C" w14:textId="374E4A06" w:rsidR="000C545D" w:rsidRDefault="00EC5A85" w:rsidP="000C545D">
      <w:pPr>
        <w:pStyle w:val="ListParagraph"/>
        <w:numPr>
          <w:ilvl w:val="0"/>
          <w:numId w:val="12"/>
        </w:numPr>
        <w:spacing w:line="360" w:lineRule="auto"/>
        <w:ind w:left="1440"/>
        <w:jc w:val="both"/>
      </w:pPr>
      <w:r w:rsidRPr="00EC5A85">
        <w:t>DISPLAY CustomerName, Customer Phone (Obtained By Replacing First Character of CustomerPhone with '+62'), Transaction Date (Obtained From TransactionDate in 'dd mon yyyy' format), and Paint Price (Obtained by adding 'Rp. ' ) for every paint that has price above 100000 with quantity equals the maximum quantity of a paint being sold in a single transaction</w:t>
      </w:r>
      <w:r w:rsidR="000C545D">
        <w:t>.</w:t>
      </w:r>
    </w:p>
    <w:p w14:paraId="1C931E0D" w14:textId="77777777" w:rsidR="000C545D" w:rsidRDefault="000C545D" w:rsidP="000C545D">
      <w:pPr>
        <w:pStyle w:val="ListParagraph"/>
        <w:spacing w:line="360" w:lineRule="auto"/>
        <w:ind w:left="1440"/>
        <w:jc w:val="both"/>
      </w:pPr>
      <w:r>
        <w:t>(</w:t>
      </w:r>
      <w:r w:rsidRPr="006C1523">
        <w:rPr>
          <w:b/>
        </w:rPr>
        <w:t>alias subquery</w:t>
      </w:r>
      <w:r>
        <w:t>)</w:t>
      </w:r>
    </w:p>
    <w:p w14:paraId="52F4A0BA" w14:textId="77777777" w:rsidR="0046089D" w:rsidRDefault="0046089D" w:rsidP="0046089D">
      <w:pPr>
        <w:pStyle w:val="ListParagraph"/>
        <w:spacing w:line="360" w:lineRule="auto"/>
        <w:ind w:left="1440"/>
        <w:jc w:val="both"/>
      </w:pPr>
    </w:p>
    <w:p w14:paraId="0DC6EEC4" w14:textId="0D45B088" w:rsidR="000C545D" w:rsidRDefault="00EC5A85" w:rsidP="000C545D">
      <w:pPr>
        <w:pStyle w:val="ListParagraph"/>
        <w:numPr>
          <w:ilvl w:val="0"/>
          <w:numId w:val="12"/>
        </w:numPr>
        <w:spacing w:line="360" w:lineRule="auto"/>
        <w:ind w:left="1440"/>
        <w:jc w:val="both"/>
      </w:pPr>
      <w:r w:rsidRPr="00EC5A85">
        <w:t>Display ID (Obtained from the last 3 characters of PaintID), Color (Obtained from ColorName in lowercase), Stock (Obtained by adding 'pcs' after PaintStock) for every paint that has average quantity sold more than average quantity of all paint sold for all transactions and has stock above 1000</w:t>
      </w:r>
      <w:r w:rsidR="000C545D">
        <w:t>.</w:t>
      </w:r>
    </w:p>
    <w:p w14:paraId="23C29DF6" w14:textId="77777777" w:rsidR="000C545D" w:rsidRDefault="000C545D" w:rsidP="000C545D">
      <w:pPr>
        <w:pStyle w:val="ListParagraph"/>
        <w:spacing w:line="360" w:lineRule="auto"/>
        <w:ind w:left="1440"/>
        <w:jc w:val="both"/>
      </w:pPr>
      <w:r>
        <w:t>(</w:t>
      </w:r>
      <w:r w:rsidRPr="006C1523">
        <w:rPr>
          <w:b/>
        </w:rPr>
        <w:t>alias subquery</w:t>
      </w:r>
      <w:r>
        <w:t>)</w:t>
      </w:r>
    </w:p>
    <w:p w14:paraId="7C32A827" w14:textId="77777777" w:rsidR="0046089D" w:rsidRDefault="0046089D" w:rsidP="0046089D">
      <w:pPr>
        <w:pStyle w:val="ListParagraph"/>
        <w:spacing w:line="360" w:lineRule="auto"/>
        <w:ind w:left="1440"/>
        <w:jc w:val="both"/>
      </w:pPr>
    </w:p>
    <w:p w14:paraId="3E69CC71" w14:textId="594C833A" w:rsidR="000C545D" w:rsidRDefault="00EC5A85" w:rsidP="000C545D">
      <w:pPr>
        <w:pStyle w:val="ListParagraph"/>
        <w:numPr>
          <w:ilvl w:val="0"/>
          <w:numId w:val="12"/>
        </w:numPr>
        <w:spacing w:line="360" w:lineRule="auto"/>
        <w:ind w:left="1440"/>
        <w:jc w:val="both"/>
      </w:pPr>
      <w:r w:rsidRPr="00EC5A85">
        <w:t>Display StaffID, Staff Name (Obtained From StaffName in lowercase),Staff Date of Birth (Obtained from StaffDOB in 'dd mm yyyy' format), Staff Position (Obtained from StaffPositionName in uppercase), Staff Salary (Obtained by adding 'Rp. ' before StaffSalary), Total Paint Sold (Obtained from the sum of quantity) for every staff with average quantity sold more than average of all quantity sold by all staffs and has salary above or equals 10000000</w:t>
      </w:r>
      <w:r w:rsidR="000C545D">
        <w:t>.</w:t>
      </w:r>
    </w:p>
    <w:p w14:paraId="28D0E96A" w14:textId="4C12C7F3" w:rsidR="0046089D" w:rsidRDefault="000C545D" w:rsidP="0009582E">
      <w:pPr>
        <w:pStyle w:val="ListParagraph"/>
        <w:spacing w:line="360" w:lineRule="auto"/>
        <w:ind w:left="1440"/>
        <w:jc w:val="both"/>
      </w:pPr>
      <w:r>
        <w:t>(</w:t>
      </w:r>
      <w:r w:rsidRPr="006C1523">
        <w:rPr>
          <w:b/>
        </w:rPr>
        <w:t>alias subquery</w:t>
      </w:r>
      <w:r>
        <w:t>)</w:t>
      </w:r>
    </w:p>
    <w:p w14:paraId="078D92F1" w14:textId="77777777" w:rsidR="0009582E" w:rsidRDefault="0009582E" w:rsidP="0009582E">
      <w:pPr>
        <w:pStyle w:val="ListParagraph"/>
        <w:spacing w:line="360" w:lineRule="auto"/>
        <w:ind w:left="1440"/>
        <w:jc w:val="both"/>
      </w:pPr>
    </w:p>
    <w:p w14:paraId="71973D4E" w14:textId="347F1663" w:rsidR="000C545D" w:rsidRDefault="00EC5A85" w:rsidP="000C545D">
      <w:pPr>
        <w:pStyle w:val="ListParagraph"/>
        <w:numPr>
          <w:ilvl w:val="0"/>
          <w:numId w:val="12"/>
        </w:numPr>
        <w:spacing w:line="360" w:lineRule="auto"/>
        <w:ind w:left="1440"/>
        <w:jc w:val="both"/>
      </w:pPr>
      <w:r w:rsidRPr="00EC5A85">
        <w:t>Display VendorID, VendorName, Vendor Address (Obtained By Adding 'Jl. ' before Vendor address without ' Street') for every vendor that has done a number of transactions more than any vendor and has odd id</w:t>
      </w:r>
      <w:r w:rsidR="000C545D">
        <w:t>.</w:t>
      </w:r>
    </w:p>
    <w:p w14:paraId="5217C335" w14:textId="77777777" w:rsidR="000C545D" w:rsidRDefault="000C545D" w:rsidP="000C545D">
      <w:pPr>
        <w:pStyle w:val="ListParagraph"/>
        <w:spacing w:line="360" w:lineRule="auto"/>
        <w:ind w:left="1440"/>
        <w:jc w:val="both"/>
      </w:pPr>
      <w:r>
        <w:t>(</w:t>
      </w:r>
      <w:r w:rsidRPr="006C1523">
        <w:rPr>
          <w:b/>
        </w:rPr>
        <w:t>alias subquery</w:t>
      </w:r>
      <w:r>
        <w:t>)</w:t>
      </w:r>
    </w:p>
    <w:p w14:paraId="74A8BB6A" w14:textId="77777777" w:rsidR="0046089D" w:rsidRDefault="0046089D" w:rsidP="000C545D">
      <w:pPr>
        <w:pStyle w:val="ListParagraph"/>
        <w:spacing w:line="360" w:lineRule="auto"/>
        <w:ind w:left="1440"/>
        <w:jc w:val="both"/>
      </w:pPr>
    </w:p>
    <w:p w14:paraId="082AD8AF" w14:textId="24D79EE7" w:rsidR="000C545D" w:rsidRDefault="00EC5A85" w:rsidP="000C545D">
      <w:pPr>
        <w:pStyle w:val="ListParagraph"/>
        <w:numPr>
          <w:ilvl w:val="0"/>
          <w:numId w:val="12"/>
        </w:numPr>
        <w:spacing w:line="360" w:lineRule="auto"/>
        <w:ind w:left="1440"/>
        <w:jc w:val="both"/>
      </w:pPr>
      <w:r w:rsidRPr="00EC5A85">
        <w:t>Create a view named 'VendorViewer' to display VendorName, VendorAddress, Total Transactions (Obtained by counting the number of purchase), Total Paints Purchased (Obtained From the sum of quantity) for every vendor with 'Pt. ' in VendorName and transactions that occurs in the last 6 month of the year</w:t>
      </w:r>
      <w:r w:rsidR="000C545D">
        <w:t>.</w:t>
      </w:r>
    </w:p>
    <w:p w14:paraId="6EC758C2" w14:textId="77777777" w:rsidR="0046089D" w:rsidRDefault="0046089D" w:rsidP="0046089D">
      <w:pPr>
        <w:pStyle w:val="ListParagraph"/>
        <w:spacing w:line="360" w:lineRule="auto"/>
        <w:ind w:left="1440"/>
        <w:jc w:val="both"/>
      </w:pPr>
    </w:p>
    <w:p w14:paraId="70A50A9A" w14:textId="571A3667" w:rsidR="00BC6DE8" w:rsidRDefault="00EC5A85" w:rsidP="000C545D">
      <w:pPr>
        <w:pStyle w:val="ListParagraph"/>
        <w:numPr>
          <w:ilvl w:val="0"/>
          <w:numId w:val="12"/>
        </w:numPr>
        <w:spacing w:line="360" w:lineRule="auto"/>
        <w:ind w:left="1440"/>
        <w:jc w:val="both"/>
      </w:pPr>
      <w:r w:rsidRPr="00EC5A85">
        <w:t>Create a view named CustomerViewer to display CustomerNme, CustomerDOB, Average Spending (Obtained From the sum of quantity multiplied by paintprice divided by the number of transactions), Total Spending (Obtained From the sum of quantity multiplied by paintprice) for every male customer and has a name more than 20 characters</w:t>
      </w:r>
      <w:r w:rsidR="000C545D">
        <w:t>.</w:t>
      </w:r>
    </w:p>
    <w:p w14:paraId="0694A72A" w14:textId="77777777" w:rsidR="00230332" w:rsidRDefault="00230332" w:rsidP="00230332">
      <w:pPr>
        <w:spacing w:line="360" w:lineRule="auto"/>
        <w:jc w:val="both"/>
        <w:rPr>
          <w:b/>
        </w:rPr>
      </w:pPr>
    </w:p>
    <w:p w14:paraId="0FDDBB6B" w14:textId="77777777" w:rsidR="00230332" w:rsidRDefault="00230332" w:rsidP="00230332">
      <w:pPr>
        <w:spacing w:line="360" w:lineRule="auto"/>
        <w:jc w:val="both"/>
      </w:pPr>
      <w:r w:rsidRPr="002C14CC">
        <w:rPr>
          <w:b/>
        </w:rPr>
        <w:t>File that must be collected</w:t>
      </w:r>
      <w:r>
        <w:t>:</w:t>
      </w:r>
    </w:p>
    <w:p w14:paraId="486BC473" w14:textId="77777777" w:rsidR="00230332" w:rsidRDefault="00230332" w:rsidP="00230332">
      <w:pPr>
        <w:pStyle w:val="ListParagraph"/>
        <w:numPr>
          <w:ilvl w:val="0"/>
          <w:numId w:val="18"/>
        </w:numPr>
        <w:spacing w:line="360" w:lineRule="auto"/>
        <w:jc w:val="both"/>
      </w:pPr>
      <w:r>
        <w:t>Entity Relationship Diagram (.vsd</w:t>
      </w:r>
      <w:r w:rsidR="00A543FD">
        <w:t>x</w:t>
      </w:r>
      <w:r>
        <w:t>, .png)</w:t>
      </w:r>
    </w:p>
    <w:p w14:paraId="695C3BAD" w14:textId="77777777" w:rsidR="00230332" w:rsidRDefault="00230332" w:rsidP="00230332">
      <w:pPr>
        <w:pStyle w:val="ListParagraph"/>
        <w:numPr>
          <w:ilvl w:val="0"/>
          <w:numId w:val="18"/>
        </w:numPr>
        <w:spacing w:line="360" w:lineRule="auto"/>
        <w:jc w:val="both"/>
      </w:pPr>
      <w:r>
        <w:t>Query to create the database system. (.sql)</w:t>
      </w:r>
    </w:p>
    <w:p w14:paraId="126A5C21" w14:textId="77777777" w:rsidR="00230332" w:rsidRDefault="00230332" w:rsidP="00230332">
      <w:pPr>
        <w:pStyle w:val="ListParagraph"/>
        <w:numPr>
          <w:ilvl w:val="0"/>
          <w:numId w:val="18"/>
        </w:numPr>
        <w:spacing w:line="360" w:lineRule="auto"/>
        <w:jc w:val="both"/>
      </w:pPr>
      <w:r>
        <w:t>Query to insert data into tables. (.sql)</w:t>
      </w:r>
    </w:p>
    <w:p w14:paraId="155D1045" w14:textId="77777777" w:rsidR="00230332" w:rsidRDefault="00230332" w:rsidP="00230332">
      <w:pPr>
        <w:pStyle w:val="ListParagraph"/>
        <w:numPr>
          <w:ilvl w:val="0"/>
          <w:numId w:val="18"/>
        </w:numPr>
        <w:spacing w:line="360" w:lineRule="auto"/>
        <w:jc w:val="both"/>
      </w:pPr>
      <w:r>
        <w:t>Query to simulate the transactions processes. (.sql)</w:t>
      </w:r>
    </w:p>
    <w:p w14:paraId="2E45D5F9" w14:textId="77777777" w:rsidR="00230332" w:rsidRDefault="00230332" w:rsidP="00230332">
      <w:pPr>
        <w:pStyle w:val="ListParagraph"/>
        <w:numPr>
          <w:ilvl w:val="0"/>
          <w:numId w:val="18"/>
        </w:numPr>
        <w:spacing w:line="360" w:lineRule="auto"/>
        <w:jc w:val="both"/>
      </w:pPr>
      <w:r>
        <w:t>Query to answer the 10 cases. (.sql)</w:t>
      </w:r>
    </w:p>
    <w:p w14:paraId="3AF387AE" w14:textId="2C46ECA8" w:rsidR="0046089D" w:rsidRDefault="0046089D">
      <w:pPr>
        <w:spacing w:after="200" w:line="276" w:lineRule="auto"/>
        <w:rPr>
          <w:rStyle w:val="longtext"/>
          <w:b/>
          <w:shd w:val="clear" w:color="auto" w:fill="FFFFFF"/>
        </w:rPr>
      </w:pPr>
      <w:bookmarkStart w:id="1" w:name="OLE_LINK1"/>
    </w:p>
    <w:p w14:paraId="2BA8FBF3" w14:textId="77777777" w:rsidR="0046089D" w:rsidRPr="00E459EF" w:rsidRDefault="0046089D" w:rsidP="0046089D">
      <w:pPr>
        <w:spacing w:line="360" w:lineRule="auto"/>
        <w:jc w:val="both"/>
        <w:rPr>
          <w:rStyle w:val="longtext"/>
          <w:b/>
          <w:shd w:val="clear" w:color="auto" w:fill="FFFFFF"/>
        </w:rPr>
      </w:pPr>
      <w:r w:rsidRPr="00E459EF">
        <w:rPr>
          <w:rStyle w:val="longtext"/>
          <w:b/>
          <w:shd w:val="clear" w:color="auto" w:fill="FFFFFF"/>
        </w:rPr>
        <w:t>Here are the rules that you must follow to create your project:</w:t>
      </w:r>
    </w:p>
    <w:p w14:paraId="0CD655AC" w14:textId="77777777" w:rsidR="0046089D" w:rsidRPr="008968F1" w:rsidRDefault="0046089D" w:rsidP="0046089D">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15A16A66"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41D5A">
        <w:rPr>
          <w:color w:val="000000"/>
        </w:rPr>
        <w:t>Use the tec</w:t>
      </w:r>
      <w:r>
        <w:rPr>
          <w:color w:val="000000"/>
        </w:rPr>
        <w:t>hniques taught during practicum.</w:t>
      </w:r>
    </w:p>
    <w:p w14:paraId="6C7B8665"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59DFCB7F"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798EBC3F" w14:textId="77777777" w:rsidR="0046089D" w:rsidRPr="003C0C93" w:rsidRDefault="0046089D" w:rsidP="0046089D">
      <w:pPr>
        <w:numPr>
          <w:ilvl w:val="1"/>
          <w:numId w:val="19"/>
        </w:numPr>
        <w:spacing w:line="360" w:lineRule="auto"/>
        <w:jc w:val="both"/>
        <w:rPr>
          <w:rStyle w:val="longtext"/>
          <w:color w:val="000000"/>
        </w:rPr>
      </w:pPr>
      <w:r w:rsidRPr="003C0C93">
        <w:rPr>
          <w:rStyle w:val="longtext"/>
          <w:color w:val="000000"/>
        </w:rPr>
        <w:t>All files in your project</w:t>
      </w:r>
    </w:p>
    <w:p w14:paraId="73D8B96A" w14:textId="77777777" w:rsidR="0046089D" w:rsidRPr="005530C2" w:rsidRDefault="0046089D" w:rsidP="0046089D">
      <w:pPr>
        <w:numPr>
          <w:ilvl w:val="1"/>
          <w:numId w:val="19"/>
        </w:numPr>
        <w:spacing w:line="360" w:lineRule="auto"/>
        <w:jc w:val="both"/>
        <w:rPr>
          <w:rStyle w:val="longtext"/>
          <w:color w:val="000000"/>
        </w:rPr>
      </w:pPr>
      <w:r w:rsidRPr="005530C2">
        <w:rPr>
          <w:rStyle w:val="longtext"/>
          <w:color w:val="000000"/>
        </w:rPr>
        <w:t>Other files (image, audio, video, etc.) used in your project</w:t>
      </w:r>
    </w:p>
    <w:p w14:paraId="5C4E1383" w14:textId="77777777" w:rsidR="0046089D" w:rsidRPr="00BB43CA" w:rsidRDefault="0046089D" w:rsidP="0046089D">
      <w:pPr>
        <w:numPr>
          <w:ilvl w:val="1"/>
          <w:numId w:val="19"/>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1"/>
      <w:r>
        <w:rPr>
          <w:rStyle w:val="longtext"/>
          <w:color w:val="000000"/>
        </w:rPr>
        <w:t>t</w:t>
      </w:r>
    </w:p>
    <w:p w14:paraId="3A4F7A1B" w14:textId="77777777" w:rsidR="0046089D" w:rsidRPr="00A32343" w:rsidRDefault="0046089D" w:rsidP="0046089D">
      <w:pPr>
        <w:spacing w:line="360" w:lineRule="auto"/>
        <w:jc w:val="both"/>
      </w:pPr>
    </w:p>
    <w:sectPr w:rsidR="0046089D"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E081" w14:textId="77777777" w:rsidR="00CE087D" w:rsidRDefault="00CE087D" w:rsidP="00273E4A">
      <w:r>
        <w:separator/>
      </w:r>
    </w:p>
  </w:endnote>
  <w:endnote w:type="continuationSeparator" w:id="0">
    <w:p w14:paraId="441FB422" w14:textId="77777777" w:rsidR="00CE087D" w:rsidRDefault="00CE087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5567" w14:textId="77777777" w:rsidR="007E4353" w:rsidRDefault="007E4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D31B"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38CA409A" wp14:editId="421D2205">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23488D2D"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sdtContent>
    </w:sdt>
  </w:p>
  <w:p w14:paraId="315CAD13"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E709"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72AEFDFE" wp14:editId="3E52F3D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47FEF3EC"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AE092A8"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466FC6A"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7CFD" w14:textId="77777777" w:rsidR="00CE087D" w:rsidRDefault="00CE087D" w:rsidP="00273E4A">
      <w:r>
        <w:separator/>
      </w:r>
    </w:p>
  </w:footnote>
  <w:footnote w:type="continuationSeparator" w:id="0">
    <w:p w14:paraId="0C8BE66B" w14:textId="77777777" w:rsidR="00CE087D" w:rsidRDefault="00CE087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D769" w14:textId="77777777" w:rsidR="007E4353" w:rsidRDefault="007E4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7DEA9ED4" w14:textId="77777777" w:rsidTr="005D0782">
      <w:tc>
        <w:tcPr>
          <w:tcW w:w="5220" w:type="dxa"/>
        </w:tcPr>
        <w:p w14:paraId="11338E34" w14:textId="294CE2B2" w:rsidR="005D0782" w:rsidRPr="00261D90" w:rsidRDefault="007E4353" w:rsidP="005D0782">
          <w:pPr>
            <w:pStyle w:val="Header"/>
            <w:tabs>
              <w:tab w:val="clear" w:pos="9360"/>
            </w:tabs>
            <w:rPr>
              <w:b/>
              <w:sz w:val="20"/>
              <w:lang w:val="en-ID"/>
            </w:rPr>
          </w:pPr>
          <w:r>
            <w:rPr>
              <w:b/>
              <w:sz w:val="20"/>
              <w:lang w:val="en-ID"/>
            </w:rPr>
            <w:t>210222</w:t>
          </w:r>
        </w:p>
      </w:tc>
      <w:tc>
        <w:tcPr>
          <w:tcW w:w="5220" w:type="dxa"/>
        </w:tcPr>
        <w:p w14:paraId="01E3095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CDC22C1" w14:textId="77777777" w:rsidR="005B66A9" w:rsidRDefault="005D0782" w:rsidP="005D0782">
    <w:pPr>
      <w:pStyle w:val="Header"/>
      <w:tabs>
        <w:tab w:val="clear" w:pos="9360"/>
      </w:tabs>
    </w:pPr>
    <w:r>
      <w:tab/>
    </w:r>
  </w:p>
  <w:p w14:paraId="142E1AB6"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DC44"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33B5"/>
    <w:multiLevelType w:val="hybridMultilevel"/>
    <w:tmpl w:val="FA620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1"/>
  </w:num>
  <w:num w:numId="4">
    <w:abstractNumId w:val="6"/>
  </w:num>
  <w:num w:numId="5">
    <w:abstractNumId w:val="14"/>
  </w:num>
  <w:num w:numId="6">
    <w:abstractNumId w:val="10"/>
  </w:num>
  <w:num w:numId="7">
    <w:abstractNumId w:val="15"/>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3"/>
  </w:num>
  <w:num w:numId="15">
    <w:abstractNumId w:val="16"/>
  </w:num>
  <w:num w:numId="16">
    <w:abstractNumId w:val="8"/>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77FC"/>
    <w:rsid w:val="00051154"/>
    <w:rsid w:val="00072DE7"/>
    <w:rsid w:val="000732DF"/>
    <w:rsid w:val="00076A67"/>
    <w:rsid w:val="0009582E"/>
    <w:rsid w:val="000A036A"/>
    <w:rsid w:val="000A0C90"/>
    <w:rsid w:val="000A23D8"/>
    <w:rsid w:val="000A3F41"/>
    <w:rsid w:val="000B69D0"/>
    <w:rsid w:val="000C3015"/>
    <w:rsid w:val="000C545D"/>
    <w:rsid w:val="000F057A"/>
    <w:rsid w:val="000F1EBF"/>
    <w:rsid w:val="000F3EB6"/>
    <w:rsid w:val="000F7CFC"/>
    <w:rsid w:val="000F7FC6"/>
    <w:rsid w:val="001128D4"/>
    <w:rsid w:val="00122BC2"/>
    <w:rsid w:val="00126822"/>
    <w:rsid w:val="00131DAA"/>
    <w:rsid w:val="00145C2E"/>
    <w:rsid w:val="00150E94"/>
    <w:rsid w:val="00151847"/>
    <w:rsid w:val="0015698F"/>
    <w:rsid w:val="0016581C"/>
    <w:rsid w:val="00183F26"/>
    <w:rsid w:val="001955A6"/>
    <w:rsid w:val="001A300E"/>
    <w:rsid w:val="001B07D5"/>
    <w:rsid w:val="001B3A2E"/>
    <w:rsid w:val="001D4810"/>
    <w:rsid w:val="001E4042"/>
    <w:rsid w:val="001E637E"/>
    <w:rsid w:val="001E7ABE"/>
    <w:rsid w:val="001F64B6"/>
    <w:rsid w:val="00224780"/>
    <w:rsid w:val="00230332"/>
    <w:rsid w:val="00235C36"/>
    <w:rsid w:val="002371BE"/>
    <w:rsid w:val="002376FA"/>
    <w:rsid w:val="00245500"/>
    <w:rsid w:val="00261D90"/>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36999"/>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A50"/>
    <w:rsid w:val="003C1CE6"/>
    <w:rsid w:val="003D7084"/>
    <w:rsid w:val="003F71D2"/>
    <w:rsid w:val="004074A1"/>
    <w:rsid w:val="00420AFF"/>
    <w:rsid w:val="00422134"/>
    <w:rsid w:val="00432475"/>
    <w:rsid w:val="00434FFC"/>
    <w:rsid w:val="00446550"/>
    <w:rsid w:val="00446D31"/>
    <w:rsid w:val="0045325D"/>
    <w:rsid w:val="004564E4"/>
    <w:rsid w:val="0046089D"/>
    <w:rsid w:val="004633AF"/>
    <w:rsid w:val="004634A6"/>
    <w:rsid w:val="004636FA"/>
    <w:rsid w:val="0046440B"/>
    <w:rsid w:val="0047027E"/>
    <w:rsid w:val="00470964"/>
    <w:rsid w:val="004716A8"/>
    <w:rsid w:val="00494E4C"/>
    <w:rsid w:val="004A4B26"/>
    <w:rsid w:val="004A6F1F"/>
    <w:rsid w:val="004B05EC"/>
    <w:rsid w:val="004B47B5"/>
    <w:rsid w:val="004B6AFE"/>
    <w:rsid w:val="004C0F0C"/>
    <w:rsid w:val="004D176C"/>
    <w:rsid w:val="004E7352"/>
    <w:rsid w:val="00520E03"/>
    <w:rsid w:val="005314B7"/>
    <w:rsid w:val="00535DA7"/>
    <w:rsid w:val="005447D7"/>
    <w:rsid w:val="0055410B"/>
    <w:rsid w:val="00556E41"/>
    <w:rsid w:val="00571B72"/>
    <w:rsid w:val="005819B5"/>
    <w:rsid w:val="00582417"/>
    <w:rsid w:val="00582E4C"/>
    <w:rsid w:val="00587EA9"/>
    <w:rsid w:val="005A072D"/>
    <w:rsid w:val="005A32DD"/>
    <w:rsid w:val="005A56D7"/>
    <w:rsid w:val="005B07D4"/>
    <w:rsid w:val="005B3392"/>
    <w:rsid w:val="005B66A9"/>
    <w:rsid w:val="005C156C"/>
    <w:rsid w:val="005C19B6"/>
    <w:rsid w:val="005D0782"/>
    <w:rsid w:val="005F47E6"/>
    <w:rsid w:val="005F794B"/>
    <w:rsid w:val="0060201C"/>
    <w:rsid w:val="006024BD"/>
    <w:rsid w:val="0060486C"/>
    <w:rsid w:val="00635EE5"/>
    <w:rsid w:val="00643F75"/>
    <w:rsid w:val="0064765F"/>
    <w:rsid w:val="006512DD"/>
    <w:rsid w:val="00664137"/>
    <w:rsid w:val="0067443D"/>
    <w:rsid w:val="006D36BC"/>
    <w:rsid w:val="006F4D80"/>
    <w:rsid w:val="00701ECA"/>
    <w:rsid w:val="00720962"/>
    <w:rsid w:val="0072245D"/>
    <w:rsid w:val="00737595"/>
    <w:rsid w:val="00780880"/>
    <w:rsid w:val="00787247"/>
    <w:rsid w:val="007B5A6A"/>
    <w:rsid w:val="007C1C37"/>
    <w:rsid w:val="007E0EE7"/>
    <w:rsid w:val="007E4353"/>
    <w:rsid w:val="00810737"/>
    <w:rsid w:val="00811C48"/>
    <w:rsid w:val="0083459F"/>
    <w:rsid w:val="0083780E"/>
    <w:rsid w:val="008674E6"/>
    <w:rsid w:val="00876001"/>
    <w:rsid w:val="00876A58"/>
    <w:rsid w:val="008939EF"/>
    <w:rsid w:val="00894072"/>
    <w:rsid w:val="00895B8D"/>
    <w:rsid w:val="008A7949"/>
    <w:rsid w:val="008B212E"/>
    <w:rsid w:val="008B7541"/>
    <w:rsid w:val="008C1A4A"/>
    <w:rsid w:val="008D1B94"/>
    <w:rsid w:val="008D411F"/>
    <w:rsid w:val="009010C1"/>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43FD"/>
    <w:rsid w:val="00A552D5"/>
    <w:rsid w:val="00A933D3"/>
    <w:rsid w:val="00AA1407"/>
    <w:rsid w:val="00AA46AD"/>
    <w:rsid w:val="00AB0E0A"/>
    <w:rsid w:val="00AB3237"/>
    <w:rsid w:val="00AB42BB"/>
    <w:rsid w:val="00AC0C63"/>
    <w:rsid w:val="00AC5D98"/>
    <w:rsid w:val="00AD0B16"/>
    <w:rsid w:val="00AD2114"/>
    <w:rsid w:val="00AD7B46"/>
    <w:rsid w:val="00AE1AE9"/>
    <w:rsid w:val="00AE1CC3"/>
    <w:rsid w:val="00AE39D8"/>
    <w:rsid w:val="00AE548F"/>
    <w:rsid w:val="00AE661D"/>
    <w:rsid w:val="00AF264E"/>
    <w:rsid w:val="00AF297A"/>
    <w:rsid w:val="00AF338E"/>
    <w:rsid w:val="00B04C4C"/>
    <w:rsid w:val="00B17AD5"/>
    <w:rsid w:val="00B212C7"/>
    <w:rsid w:val="00B25A20"/>
    <w:rsid w:val="00B440FB"/>
    <w:rsid w:val="00B4674F"/>
    <w:rsid w:val="00B517FB"/>
    <w:rsid w:val="00B67595"/>
    <w:rsid w:val="00B7140C"/>
    <w:rsid w:val="00B81979"/>
    <w:rsid w:val="00B948DA"/>
    <w:rsid w:val="00B9609E"/>
    <w:rsid w:val="00BC0D91"/>
    <w:rsid w:val="00BC52D7"/>
    <w:rsid w:val="00BC6DE8"/>
    <w:rsid w:val="00BD75E7"/>
    <w:rsid w:val="00BE0705"/>
    <w:rsid w:val="00BF2997"/>
    <w:rsid w:val="00BF7C45"/>
    <w:rsid w:val="00C25F66"/>
    <w:rsid w:val="00C44051"/>
    <w:rsid w:val="00C525FC"/>
    <w:rsid w:val="00C56C03"/>
    <w:rsid w:val="00C57A8A"/>
    <w:rsid w:val="00C57FE8"/>
    <w:rsid w:val="00C61921"/>
    <w:rsid w:val="00C6549A"/>
    <w:rsid w:val="00C8483C"/>
    <w:rsid w:val="00C915BF"/>
    <w:rsid w:val="00CB3B33"/>
    <w:rsid w:val="00CB736B"/>
    <w:rsid w:val="00CD64BC"/>
    <w:rsid w:val="00CE087D"/>
    <w:rsid w:val="00CF11B0"/>
    <w:rsid w:val="00D22C95"/>
    <w:rsid w:val="00D25F7D"/>
    <w:rsid w:val="00D30822"/>
    <w:rsid w:val="00D3685C"/>
    <w:rsid w:val="00D37E0D"/>
    <w:rsid w:val="00D47C75"/>
    <w:rsid w:val="00D60A6D"/>
    <w:rsid w:val="00D67DFC"/>
    <w:rsid w:val="00D95848"/>
    <w:rsid w:val="00DA4A85"/>
    <w:rsid w:val="00DB0A75"/>
    <w:rsid w:val="00DC4B9D"/>
    <w:rsid w:val="00DC700A"/>
    <w:rsid w:val="00DE2FA6"/>
    <w:rsid w:val="00DF2179"/>
    <w:rsid w:val="00DF224B"/>
    <w:rsid w:val="00E0375C"/>
    <w:rsid w:val="00E03DA9"/>
    <w:rsid w:val="00E047D9"/>
    <w:rsid w:val="00E23E1D"/>
    <w:rsid w:val="00E335DA"/>
    <w:rsid w:val="00E36B77"/>
    <w:rsid w:val="00E36EA8"/>
    <w:rsid w:val="00E502A7"/>
    <w:rsid w:val="00E52CEA"/>
    <w:rsid w:val="00E642BF"/>
    <w:rsid w:val="00E660C4"/>
    <w:rsid w:val="00E83F0C"/>
    <w:rsid w:val="00EB5190"/>
    <w:rsid w:val="00EC5A85"/>
    <w:rsid w:val="00ED5890"/>
    <w:rsid w:val="00EF17AC"/>
    <w:rsid w:val="00F06AE5"/>
    <w:rsid w:val="00F22A92"/>
    <w:rsid w:val="00F2595B"/>
    <w:rsid w:val="00F36E33"/>
    <w:rsid w:val="00F41AA8"/>
    <w:rsid w:val="00F53807"/>
    <w:rsid w:val="00F55503"/>
    <w:rsid w:val="00F573DF"/>
    <w:rsid w:val="00F712CE"/>
    <w:rsid w:val="00F80742"/>
    <w:rsid w:val="00F955DA"/>
    <w:rsid w:val="00FA41A2"/>
    <w:rsid w:val="00FC245F"/>
    <w:rsid w:val="00FD6238"/>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823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75"/>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99114745">
      <w:bodyDiv w:val="1"/>
      <w:marLeft w:val="0"/>
      <w:marRight w:val="0"/>
      <w:marTop w:val="0"/>
      <w:marBottom w:val="0"/>
      <w:divBdr>
        <w:top w:val="none" w:sz="0" w:space="0" w:color="auto"/>
        <w:left w:val="none" w:sz="0" w:space="0" w:color="auto"/>
        <w:bottom w:val="none" w:sz="0" w:space="0" w:color="auto"/>
        <w:right w:val="none" w:sz="0" w:space="0" w:color="auto"/>
      </w:divBdr>
      <w:divsChild>
        <w:div w:id="1566912636">
          <w:marLeft w:val="0"/>
          <w:marRight w:val="0"/>
          <w:marTop w:val="0"/>
          <w:marBottom w:val="0"/>
          <w:divBdr>
            <w:top w:val="none" w:sz="0" w:space="0" w:color="auto"/>
            <w:left w:val="none" w:sz="0" w:space="0" w:color="auto"/>
            <w:bottom w:val="none" w:sz="0" w:space="0" w:color="auto"/>
            <w:right w:val="none" w:sz="0" w:space="0" w:color="auto"/>
          </w:divBdr>
          <w:divsChild>
            <w:div w:id="6554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714">
      <w:bodyDiv w:val="1"/>
      <w:marLeft w:val="0"/>
      <w:marRight w:val="0"/>
      <w:marTop w:val="0"/>
      <w:marBottom w:val="0"/>
      <w:divBdr>
        <w:top w:val="none" w:sz="0" w:space="0" w:color="auto"/>
        <w:left w:val="none" w:sz="0" w:space="0" w:color="auto"/>
        <w:bottom w:val="none" w:sz="0" w:space="0" w:color="auto"/>
        <w:right w:val="none" w:sz="0" w:space="0" w:color="auto"/>
      </w:divBdr>
      <w:divsChild>
        <w:div w:id="1805341967">
          <w:marLeft w:val="0"/>
          <w:marRight w:val="0"/>
          <w:marTop w:val="0"/>
          <w:marBottom w:val="0"/>
          <w:divBdr>
            <w:top w:val="none" w:sz="0" w:space="0" w:color="auto"/>
            <w:left w:val="none" w:sz="0" w:space="0" w:color="auto"/>
            <w:bottom w:val="none" w:sz="0" w:space="0" w:color="auto"/>
            <w:right w:val="none" w:sz="0" w:space="0" w:color="auto"/>
          </w:divBdr>
          <w:divsChild>
            <w:div w:id="312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062">
      <w:bodyDiv w:val="1"/>
      <w:marLeft w:val="0"/>
      <w:marRight w:val="0"/>
      <w:marTop w:val="0"/>
      <w:marBottom w:val="0"/>
      <w:divBdr>
        <w:top w:val="none" w:sz="0" w:space="0" w:color="auto"/>
        <w:left w:val="none" w:sz="0" w:space="0" w:color="auto"/>
        <w:bottom w:val="none" w:sz="0" w:space="0" w:color="auto"/>
        <w:right w:val="none" w:sz="0" w:space="0" w:color="auto"/>
      </w:divBdr>
      <w:divsChild>
        <w:div w:id="2058889611">
          <w:marLeft w:val="0"/>
          <w:marRight w:val="0"/>
          <w:marTop w:val="0"/>
          <w:marBottom w:val="0"/>
          <w:divBdr>
            <w:top w:val="none" w:sz="0" w:space="0" w:color="auto"/>
            <w:left w:val="none" w:sz="0" w:space="0" w:color="auto"/>
            <w:bottom w:val="none" w:sz="0" w:space="0" w:color="auto"/>
            <w:right w:val="none" w:sz="0" w:space="0" w:color="auto"/>
          </w:divBdr>
          <w:divsChild>
            <w:div w:id="6394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9671680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EC24-3A96-4C83-B4AB-6FB1EBC9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178</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41</cp:revision>
  <dcterms:created xsi:type="dcterms:W3CDTF">2017-06-21T03:38:00Z</dcterms:created>
  <dcterms:modified xsi:type="dcterms:W3CDTF">2022-02-14T04:22:00Z</dcterms:modified>
</cp:coreProperties>
</file>